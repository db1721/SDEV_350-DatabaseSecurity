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42C872DF" w:rsidR="0080495C" w:rsidRPr="00EE69EA" w:rsidRDefault="00203BB9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495C">
            <w:rPr>
              <w:b/>
              <w:bCs/>
              <w:sz w:val="28"/>
              <w:szCs w:val="28"/>
            </w:rPr>
            <w:t xml:space="preserve">Lab </w:t>
          </w:r>
          <w:r w:rsidR="008972ED">
            <w:rPr>
              <w:b/>
              <w:bCs/>
              <w:sz w:val="28"/>
              <w:szCs w:val="28"/>
            </w:rPr>
            <w:t>2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0AD12E62" w:rsidR="0080495C" w:rsidRDefault="008972ED" w:rsidP="0080495C">
      <w:pPr>
        <w:pStyle w:val="Title2"/>
      </w:pPr>
      <w:r>
        <w:t>November 3</w:t>
      </w:r>
      <w:r w:rsidR="0080495C">
        <w:t>, 2020</w:t>
      </w:r>
    </w:p>
    <w:p w14:paraId="143035DC" w14:textId="77777777" w:rsidR="0080495C" w:rsidRDefault="0080495C" w:rsidP="0080495C">
      <w:pPr>
        <w:pStyle w:val="Title2"/>
      </w:pPr>
      <w:r>
        <w:t>SDEV-350 7380</w:t>
      </w:r>
    </w:p>
    <w:p w14:paraId="188EF099" w14:textId="77777777" w:rsidR="0080495C" w:rsidRDefault="0080495C" w:rsidP="0080495C">
      <w:pPr>
        <w:pStyle w:val="Title2"/>
      </w:pPr>
      <w:r>
        <w:t xml:space="preserve">Prof. </w:t>
      </w:r>
      <w:r w:rsidRPr="003B5C58">
        <w:t xml:space="preserve">Carl </w:t>
      </w:r>
      <w:proofErr w:type="spellStart"/>
      <w:r w:rsidRPr="003B5C58">
        <w:t>Eyler</w:t>
      </w:r>
      <w:proofErr w:type="spellEnd"/>
    </w:p>
    <w:p w14:paraId="2772E019" w14:textId="1365EB98" w:rsidR="00E81978" w:rsidRDefault="00203BB9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972ED">
            <w:t>Lab 2</w:t>
          </w:r>
        </w:sdtContent>
      </w:sdt>
    </w:p>
    <w:p w14:paraId="7D0BF552" w14:textId="7DC623B2" w:rsidR="00E81978" w:rsidRDefault="0080495C" w:rsidP="0080495C">
      <w:pPr>
        <w:pStyle w:val="Heading1"/>
        <w:jc w:val="left"/>
      </w:pPr>
      <w:r>
        <w:t>A</w:t>
      </w:r>
    </w:p>
    <w:p w14:paraId="4ECF4D9D" w14:textId="462C282F" w:rsidR="00E81978" w:rsidRDefault="0080495C">
      <w:r>
        <w:t xml:space="preserve"> </w:t>
      </w:r>
      <w:r>
        <w:rPr>
          <w:rStyle w:val="fontstyle01"/>
        </w:rPr>
        <w:t xml:space="preserve">Below </w:t>
      </w:r>
      <w:r w:rsidR="008972ED">
        <w:rPr>
          <w:rStyle w:val="fontstyle01"/>
        </w:rPr>
        <w:t>are</w:t>
      </w:r>
      <w:r>
        <w:rPr>
          <w:rStyle w:val="fontstyle01"/>
        </w:rPr>
        <w:t xml:space="preserve"> screenshot</w:t>
      </w:r>
      <w:r w:rsidR="008972ED">
        <w:rPr>
          <w:rStyle w:val="fontstyle01"/>
        </w:rPr>
        <w:t xml:space="preserve">s of successfully running the SQL script with the AWS educate environment. </w:t>
      </w:r>
    </w:p>
    <w:p w14:paraId="657928CD" w14:textId="18CD143E" w:rsidR="0080495C" w:rsidRDefault="008972ED" w:rsidP="0080495C">
      <w:pPr>
        <w:ind w:firstLine="0"/>
      </w:pPr>
      <w:r>
        <w:rPr>
          <w:noProof/>
        </w:rPr>
        <w:drawing>
          <wp:inline distT="0" distB="0" distL="0" distR="0" wp14:anchorId="7DE23E24" wp14:editId="7F7DD122">
            <wp:extent cx="5943600" cy="505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50FD" w14:textId="628EBD48" w:rsidR="008972ED" w:rsidRDefault="008972ED" w:rsidP="0080495C">
      <w:pPr>
        <w:ind w:firstLine="0"/>
      </w:pPr>
      <w:r>
        <w:rPr>
          <w:noProof/>
        </w:rPr>
        <w:lastRenderedPageBreak/>
        <w:drawing>
          <wp:inline distT="0" distB="0" distL="0" distR="0" wp14:anchorId="2DBFE611" wp14:editId="0BC6BEB4">
            <wp:extent cx="5943600" cy="5904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E59" w14:textId="1FE46F58" w:rsidR="008972ED" w:rsidRDefault="008972ED" w:rsidP="0080495C">
      <w:pPr>
        <w:ind w:firstLine="0"/>
      </w:pPr>
      <w:r>
        <w:rPr>
          <w:noProof/>
        </w:rPr>
        <w:lastRenderedPageBreak/>
        <w:drawing>
          <wp:inline distT="0" distB="0" distL="0" distR="0" wp14:anchorId="199038FF" wp14:editId="51207EA1">
            <wp:extent cx="5943600" cy="3215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ED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D6FBA" w14:textId="77777777" w:rsidR="00203BB9" w:rsidRDefault="00203BB9">
      <w:pPr>
        <w:spacing w:line="240" w:lineRule="auto"/>
      </w:pPr>
      <w:r>
        <w:separator/>
      </w:r>
    </w:p>
    <w:p w14:paraId="085425F7" w14:textId="77777777" w:rsidR="00203BB9" w:rsidRDefault="00203BB9"/>
  </w:endnote>
  <w:endnote w:type="continuationSeparator" w:id="0">
    <w:p w14:paraId="201DDD09" w14:textId="77777777" w:rsidR="00203BB9" w:rsidRDefault="00203BB9">
      <w:pPr>
        <w:spacing w:line="240" w:lineRule="auto"/>
      </w:pPr>
      <w:r>
        <w:continuationSeparator/>
      </w:r>
    </w:p>
    <w:p w14:paraId="34B556CC" w14:textId="77777777" w:rsidR="00203BB9" w:rsidRDefault="00203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2263" w14:textId="77777777" w:rsidR="00203BB9" w:rsidRDefault="00203BB9">
      <w:pPr>
        <w:spacing w:line="240" w:lineRule="auto"/>
      </w:pPr>
      <w:r>
        <w:separator/>
      </w:r>
    </w:p>
    <w:p w14:paraId="316026E1" w14:textId="77777777" w:rsidR="00203BB9" w:rsidRDefault="00203BB9"/>
  </w:footnote>
  <w:footnote w:type="continuationSeparator" w:id="0">
    <w:p w14:paraId="7AE6B310" w14:textId="77777777" w:rsidR="00203BB9" w:rsidRDefault="00203BB9">
      <w:pPr>
        <w:spacing w:line="240" w:lineRule="auto"/>
      </w:pPr>
      <w:r>
        <w:continuationSeparator/>
      </w:r>
    </w:p>
    <w:p w14:paraId="7F70552F" w14:textId="77777777" w:rsidR="00203BB9" w:rsidRDefault="00203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2007C4D9" w:rsidR="00E81978" w:rsidRDefault="00203BB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0495C">
          <w:rPr>
            <w:rStyle w:val="Strong"/>
          </w:rPr>
          <w:t>Lab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0901BAF8" w:rsidR="00E81978" w:rsidRPr="0080495C" w:rsidRDefault="0080495C">
    <w:pPr>
      <w:pStyle w:val="Header"/>
      <w:rPr>
        <w:rStyle w:val="Strong"/>
        <w:caps w:val="0"/>
      </w:rPr>
    </w:pPr>
    <w:r>
      <w:t xml:space="preserve">LAB </w:t>
    </w:r>
    <w:r w:rsidR="008972ED">
      <w:t>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D3F41"/>
    <w:rsid w:val="00203BB9"/>
    <w:rsid w:val="00355DCA"/>
    <w:rsid w:val="00551A02"/>
    <w:rsid w:val="005534FA"/>
    <w:rsid w:val="005D3A03"/>
    <w:rsid w:val="006E04EA"/>
    <w:rsid w:val="006F7C48"/>
    <w:rsid w:val="008002C0"/>
    <w:rsid w:val="0080495C"/>
    <w:rsid w:val="008972ED"/>
    <w:rsid w:val="008C5323"/>
    <w:rsid w:val="009A6A3B"/>
    <w:rsid w:val="00B823AA"/>
    <w:rsid w:val="00BA45DB"/>
    <w:rsid w:val="00BF4184"/>
    <w:rsid w:val="00C0601E"/>
    <w:rsid w:val="00C31919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524709"/>
    <w:rsid w:val="00626D0F"/>
    <w:rsid w:val="00845CD9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Dan Beck</dc:creator>
  <cp:keywords/>
  <dc:description/>
  <cp:lastModifiedBy>Dan Beck</cp:lastModifiedBy>
  <cp:revision>3</cp:revision>
  <dcterms:created xsi:type="dcterms:W3CDTF">2020-11-04T04:44:00Z</dcterms:created>
  <dcterms:modified xsi:type="dcterms:W3CDTF">2020-11-04T04:46:00Z</dcterms:modified>
</cp:coreProperties>
</file>