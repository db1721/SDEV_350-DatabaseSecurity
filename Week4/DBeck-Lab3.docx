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45E0CA58" w:rsidR="0080495C" w:rsidRPr="00EE69EA" w:rsidRDefault="00F73C8D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495C">
            <w:rPr>
              <w:b/>
              <w:bCs/>
              <w:sz w:val="28"/>
              <w:szCs w:val="28"/>
            </w:rPr>
            <w:t xml:space="preserve">Lab </w:t>
          </w:r>
          <w:r w:rsidR="008526AA">
            <w:rPr>
              <w:b/>
              <w:bCs/>
              <w:sz w:val="28"/>
              <w:szCs w:val="28"/>
            </w:rPr>
            <w:t>3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6F9222C9" w:rsidR="0080495C" w:rsidRDefault="008972ED" w:rsidP="0080495C">
      <w:pPr>
        <w:pStyle w:val="Title2"/>
      </w:pPr>
      <w:r>
        <w:t xml:space="preserve">November </w:t>
      </w:r>
      <w:r w:rsidR="008526AA">
        <w:t>17</w:t>
      </w:r>
      <w:r w:rsidR="0080495C">
        <w:t>, 2020</w:t>
      </w:r>
    </w:p>
    <w:p w14:paraId="143035DC" w14:textId="77777777" w:rsidR="0080495C" w:rsidRDefault="0080495C" w:rsidP="0080495C">
      <w:pPr>
        <w:pStyle w:val="Title2"/>
      </w:pPr>
      <w:r>
        <w:t>SDEV-350 7380</w:t>
      </w:r>
    </w:p>
    <w:p w14:paraId="188EF099" w14:textId="76798965" w:rsidR="0080495C" w:rsidRDefault="0080495C" w:rsidP="0080495C">
      <w:pPr>
        <w:pStyle w:val="Title2"/>
      </w:pPr>
      <w:r>
        <w:t xml:space="preserve">Prof. </w:t>
      </w:r>
      <w:r w:rsidRPr="003B5C58">
        <w:t xml:space="preserve">Carl </w:t>
      </w:r>
      <w:proofErr w:type="spellStart"/>
      <w:r w:rsidRPr="003B5C58">
        <w:t>Eyler</w:t>
      </w:r>
      <w:proofErr w:type="spellEnd"/>
    </w:p>
    <w:p w14:paraId="2772E019" w14:textId="5C74B4E4" w:rsidR="00E81978" w:rsidRDefault="00F73C8D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526AA">
            <w:t>Lab 3</w:t>
          </w:r>
        </w:sdtContent>
      </w:sdt>
    </w:p>
    <w:p w14:paraId="7D0BF552" w14:textId="77AEC38F" w:rsidR="00E81978" w:rsidRDefault="008526AA" w:rsidP="00E91869">
      <w:pPr>
        <w:pStyle w:val="Heading1"/>
        <w:numPr>
          <w:ilvl w:val="0"/>
          <w:numId w:val="16"/>
        </w:numPr>
        <w:jc w:val="both"/>
      </w:pPr>
      <w:r>
        <w:t xml:space="preserve">Create a </w:t>
      </w:r>
      <w:r w:rsidR="00E91869">
        <w:t>U</w:t>
      </w:r>
      <w:r>
        <w:t xml:space="preserve">nique </w:t>
      </w:r>
      <w:r w:rsidR="00E91869">
        <w:t>P</w:t>
      </w:r>
      <w:r>
        <w:t>rofile</w:t>
      </w:r>
    </w:p>
    <w:p w14:paraId="4ECF4D9D" w14:textId="471BD3DE" w:rsidR="00E81978" w:rsidRDefault="00E91869" w:rsidP="00E91869">
      <w:pPr>
        <w:ind w:left="720" w:firstLine="0"/>
      </w:pPr>
      <w:r>
        <w:rPr>
          <w:rStyle w:val="fontstyle01"/>
        </w:rPr>
        <w:t>Figure 1 shows the successful creation of a unique profile named PDANBECK</w:t>
      </w:r>
      <w:r w:rsidR="008972ED">
        <w:rPr>
          <w:rStyle w:val="fontstyle01"/>
        </w:rPr>
        <w:t xml:space="preserve">. </w:t>
      </w:r>
    </w:p>
    <w:p w14:paraId="657928CD" w14:textId="12572704" w:rsidR="0080495C" w:rsidRDefault="00E91869" w:rsidP="0080495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08F78" wp14:editId="34807B9A">
                <wp:simplePos x="0" y="0"/>
                <wp:positionH relativeFrom="margin">
                  <wp:align>right</wp:align>
                </wp:positionH>
                <wp:positionV relativeFrom="page">
                  <wp:posOffset>3095625</wp:posOffset>
                </wp:positionV>
                <wp:extent cx="59245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CC47" w14:textId="60FB9FCA" w:rsidR="00E91869" w:rsidRPr="00E91869" w:rsidRDefault="00E91869" w:rsidP="00E9186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1, 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Successful profile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08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43.75pt;width:466.5pt;height:21.7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" strokecolor="white [3212]">
                <v:textbox>
                  <w:txbxContent>
                    <w:p w14:paraId="5074CC47" w14:textId="60FB9FCA" w:rsidR="00E91869" w:rsidRPr="00E91869" w:rsidRDefault="00E91869" w:rsidP="00E9186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1, 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Successful profile creation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526AA">
        <w:rPr>
          <w:noProof/>
        </w:rPr>
        <w:drawing>
          <wp:inline distT="0" distB="0" distL="0" distR="0" wp14:anchorId="3735AB22" wp14:editId="179AB821">
            <wp:extent cx="38671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E59" w14:textId="5B339A9F" w:rsidR="008972ED" w:rsidRDefault="008972ED" w:rsidP="0080495C">
      <w:pPr>
        <w:ind w:firstLine="0"/>
      </w:pPr>
    </w:p>
    <w:p w14:paraId="460905A6" w14:textId="2077DCF7" w:rsidR="008526AA" w:rsidRDefault="00E91869" w:rsidP="00E91869">
      <w:pPr>
        <w:pStyle w:val="Heading1"/>
        <w:numPr>
          <w:ilvl w:val="0"/>
          <w:numId w:val="16"/>
        </w:numPr>
        <w:jc w:val="left"/>
      </w:pPr>
      <w:r>
        <w:t>Verify Profile Creation</w:t>
      </w:r>
    </w:p>
    <w:p w14:paraId="109E7BED" w14:textId="45F37BCA" w:rsidR="00E91869" w:rsidRPr="00E91869" w:rsidRDefault="00E91869" w:rsidP="00E91869">
      <w:r>
        <w:t>Figure 2 shows the verification the profile PDANBECK was created. It shows p</w:t>
      </w:r>
      <w:r w:rsidRPr="00E91869">
        <w:t>assword complexity meet</w:t>
      </w:r>
      <w:r>
        <w:t>s</w:t>
      </w:r>
      <w:r w:rsidRPr="00E91869">
        <w:t xml:space="preserve"> requirements for Ora12 Verify function</w:t>
      </w:r>
      <w:r>
        <w:t>, that the user may</w:t>
      </w:r>
      <w:r w:rsidRPr="00E91869">
        <w:t xml:space="preserve"> have up to 3 concurrent sessions</w:t>
      </w:r>
      <w:r>
        <w:t xml:space="preserve">, </w:t>
      </w:r>
      <w:r w:rsidRPr="00E91869">
        <w:t>up to 4 consecutive failed attempts to log in before the account is locked</w:t>
      </w:r>
      <w:r>
        <w:t xml:space="preserve">, </w:t>
      </w:r>
      <w:r w:rsidRPr="00E91869">
        <w:t>up till 120 days before their password must be changed</w:t>
      </w:r>
      <w:r>
        <w:t xml:space="preserve">, and </w:t>
      </w:r>
      <w:r w:rsidRPr="00E91869">
        <w:t xml:space="preserve">account will be locked for 1 hour after </w:t>
      </w:r>
      <w:r>
        <w:t>4</w:t>
      </w:r>
      <w:r w:rsidRPr="00E91869">
        <w:t xml:space="preserve"> consecutive failed login attempts</w:t>
      </w:r>
      <w:r>
        <w:t>.</w:t>
      </w:r>
    </w:p>
    <w:p w14:paraId="52771F1A" w14:textId="0E59B8E3" w:rsidR="00E91869" w:rsidRPr="00E91869" w:rsidRDefault="00E91869" w:rsidP="00E9186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6154A" wp14:editId="2316A1ED">
                <wp:simplePos x="0" y="0"/>
                <wp:positionH relativeFrom="margin">
                  <wp:align>right</wp:align>
                </wp:positionH>
                <wp:positionV relativeFrom="page">
                  <wp:posOffset>7607935</wp:posOffset>
                </wp:positionV>
                <wp:extent cx="5924550" cy="2762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9216" w14:textId="542FD1A3" w:rsidR="00E91869" w:rsidRPr="00E91869" w:rsidRDefault="00E91869" w:rsidP="00E9186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Verification of 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profile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154A" id="_x0000_s1027" type="#_x0000_t202" style="position:absolute;margin-left:415.3pt;margin-top:599.05pt;width:466.5pt;height:21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t2KAIAAEo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" strokecolor="white [3212]">
                <v:textbox>
                  <w:txbxContent>
                    <w:p w14:paraId="038B9216" w14:textId="542FD1A3" w:rsidR="00E91869" w:rsidRPr="00E91869" w:rsidRDefault="00E91869" w:rsidP="00E9186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Verification of 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profile creation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F48793" wp14:editId="6B8C32E6">
            <wp:extent cx="5943600" cy="1863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5325" w14:textId="42841A70" w:rsidR="00E91869" w:rsidRPr="00E91869" w:rsidRDefault="00E91869" w:rsidP="00E91869"/>
    <w:p w14:paraId="28E0D963" w14:textId="104CE8E1" w:rsidR="00E91869" w:rsidRDefault="00E91869" w:rsidP="00E91869">
      <w:pPr>
        <w:pStyle w:val="Heading1"/>
        <w:numPr>
          <w:ilvl w:val="0"/>
          <w:numId w:val="16"/>
        </w:numPr>
        <w:jc w:val="left"/>
      </w:pPr>
      <w:r>
        <w:t>Creation of Users</w:t>
      </w:r>
    </w:p>
    <w:p w14:paraId="718EC2B9" w14:textId="2094F288" w:rsidR="00E91869" w:rsidRPr="00E91869" w:rsidRDefault="003D5EF4" w:rsidP="003D5EF4">
      <w:r>
        <w:t>Figure 3 shows t</w:t>
      </w:r>
      <w:r>
        <w:t xml:space="preserve">he creation of two users assigned to the Permanent Tablespace of Users with a Quota of 30M. </w:t>
      </w:r>
      <w:r>
        <w:t>The new users are a</w:t>
      </w:r>
      <w:r>
        <w:t>ssign</w:t>
      </w:r>
      <w:r>
        <w:t>ed to the PDANBECK profile.</w:t>
      </w:r>
    </w:p>
    <w:p w14:paraId="368C9DE3" w14:textId="112DD0D9" w:rsidR="00E91869" w:rsidRDefault="00B63D2B" w:rsidP="003D5EF4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ED2C4" wp14:editId="2FDC7289">
                <wp:simplePos x="0" y="0"/>
                <wp:positionH relativeFrom="margin">
                  <wp:align>right</wp:align>
                </wp:positionH>
                <wp:positionV relativeFrom="page">
                  <wp:posOffset>2638425</wp:posOffset>
                </wp:positionV>
                <wp:extent cx="5924550" cy="27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8C05" w14:textId="23481854" w:rsidR="00B63D2B" w:rsidRPr="00E91869" w:rsidRDefault="00B63D2B" w:rsidP="00B63D2B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3D5EF4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D5EF4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Successful creation of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ED2C4" id="_x0000_s1028" type="#_x0000_t202" style="position:absolute;margin-left:415.3pt;margin-top:207.75pt;width:466.5pt;height:21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" strokecolor="white [3212]">
                <v:textbox>
                  <w:txbxContent>
                    <w:p w14:paraId="631F8C05" w14:textId="23481854" w:rsidR="00B63D2B" w:rsidRPr="00E91869" w:rsidRDefault="00B63D2B" w:rsidP="00B63D2B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3D5EF4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3D5EF4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Successful creation of users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D5EF4">
        <w:rPr>
          <w:noProof/>
        </w:rPr>
        <w:drawing>
          <wp:inline distT="0" distB="0" distL="0" distR="0" wp14:anchorId="25B1D606" wp14:editId="326C58B5">
            <wp:extent cx="31242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1E5" w14:textId="77777777" w:rsidR="00B63D2B" w:rsidRPr="00E91869" w:rsidRDefault="00B63D2B" w:rsidP="00E91869"/>
    <w:p w14:paraId="06914AED" w14:textId="2CC9BA45" w:rsidR="00E91869" w:rsidRDefault="00E91869" w:rsidP="00E91869">
      <w:pPr>
        <w:pStyle w:val="Heading1"/>
        <w:numPr>
          <w:ilvl w:val="0"/>
          <w:numId w:val="16"/>
        </w:numPr>
        <w:jc w:val="left"/>
      </w:pPr>
      <w:r>
        <w:t>Creation of Roles</w:t>
      </w:r>
    </w:p>
    <w:p w14:paraId="5972CC8A" w14:textId="2ECDE47A" w:rsidR="00E91869" w:rsidRDefault="003D5EF4" w:rsidP="00E91869">
      <w:r>
        <w:t>Figure 4 shows the creation of role R1DANBECK</w:t>
      </w:r>
      <w:r w:rsidRPr="003D5EF4">
        <w:t xml:space="preserve"> allowing users assigned to be able to connect to the database and create tables</w:t>
      </w:r>
      <w:r>
        <w:t>.</w:t>
      </w:r>
    </w:p>
    <w:p w14:paraId="2BC2EDEB" w14:textId="3CF2AA6E" w:rsidR="003D5EF4" w:rsidRDefault="003D5EF4" w:rsidP="003D5EF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35379" wp14:editId="2E4B1F0F">
                <wp:simplePos x="0" y="0"/>
                <wp:positionH relativeFrom="margin">
                  <wp:align>right</wp:align>
                </wp:positionH>
                <wp:positionV relativeFrom="page">
                  <wp:posOffset>5834380</wp:posOffset>
                </wp:positionV>
                <wp:extent cx="5924550" cy="2762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837D7" w14:textId="7019B157" w:rsidR="003D5EF4" w:rsidRPr="00E91869" w:rsidRDefault="003D5EF4" w:rsidP="003D5EF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Successful creation of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35379" id="_x0000_s1029" type="#_x0000_t202" style="position:absolute;margin-left:415.3pt;margin-top:459.4pt;width:466.5pt;height:21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TJKQIAAEo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" strokecolor="white [3212]">
                <v:textbox>
                  <w:txbxContent>
                    <w:p w14:paraId="2F1837D7" w14:textId="7019B157" w:rsidR="003D5EF4" w:rsidRPr="00E91869" w:rsidRDefault="003D5EF4" w:rsidP="003D5EF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Successful creation of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role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A55798" wp14:editId="191E1A31">
            <wp:extent cx="388620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1D45" w14:textId="77777777" w:rsidR="003D5EF4" w:rsidRPr="00E91869" w:rsidRDefault="003D5EF4" w:rsidP="003D5EF4">
      <w:pPr>
        <w:ind w:firstLine="0"/>
      </w:pPr>
    </w:p>
    <w:p w14:paraId="241D9EE1" w14:textId="3E976066" w:rsidR="00E91869" w:rsidRDefault="00E91869" w:rsidP="00E91869">
      <w:pPr>
        <w:pStyle w:val="Heading1"/>
        <w:numPr>
          <w:ilvl w:val="0"/>
          <w:numId w:val="16"/>
        </w:numPr>
        <w:jc w:val="left"/>
      </w:pPr>
      <w:r>
        <w:t>Creation of Two Tables</w:t>
      </w:r>
    </w:p>
    <w:p w14:paraId="5059FF26" w14:textId="0FF46C83" w:rsidR="003D5EF4" w:rsidRDefault="003D5EF4" w:rsidP="003D5EF4">
      <w:r>
        <w:t>Figure 5 shows the successful creation of</w:t>
      </w:r>
      <w:r>
        <w:t xml:space="preserve"> two tables </w:t>
      </w:r>
      <w:r>
        <w:t>named</w:t>
      </w:r>
      <w:r>
        <w:t xml:space="preserve"> User1Data and User2Data. The</w:t>
      </w:r>
      <w:r>
        <w:t xml:space="preserve"> </w:t>
      </w:r>
      <w:r>
        <w:t>tables contain a primary key and 3 additional</w:t>
      </w:r>
      <w:r>
        <w:t xml:space="preserve"> </w:t>
      </w:r>
      <w:r>
        <w:t xml:space="preserve">columns. </w:t>
      </w:r>
      <w:r>
        <w:t xml:space="preserve">In User1Data, the columns are </w:t>
      </w:r>
      <w:proofErr w:type="spellStart"/>
      <w:r>
        <w:t>PlayerName</w:t>
      </w:r>
      <w:proofErr w:type="spellEnd"/>
      <w:r>
        <w:t xml:space="preserve">, Team, and Position for Offense. </w:t>
      </w:r>
      <w:r>
        <w:t>In User</w:t>
      </w:r>
      <w:r>
        <w:t>2</w:t>
      </w:r>
      <w:r>
        <w:t xml:space="preserve">Data, the columns are </w:t>
      </w:r>
      <w:proofErr w:type="spellStart"/>
      <w:r>
        <w:t>PlayerName</w:t>
      </w:r>
      <w:proofErr w:type="spellEnd"/>
      <w:r>
        <w:t xml:space="preserve">, Team, and Position for </w:t>
      </w:r>
      <w:r>
        <w:t>De</w:t>
      </w:r>
      <w:r>
        <w:t xml:space="preserve">fense. </w:t>
      </w:r>
      <w:r>
        <w:t>3 records were inserted into each table.</w:t>
      </w:r>
    </w:p>
    <w:p w14:paraId="2EF3A78C" w14:textId="0A187FFC" w:rsidR="00CA589D" w:rsidRPr="003D5EF4" w:rsidRDefault="00CA589D" w:rsidP="00CA589D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94DB4" wp14:editId="68F2AA0E">
                <wp:simplePos x="0" y="0"/>
                <wp:positionH relativeFrom="margin">
                  <wp:align>right</wp:align>
                </wp:positionH>
                <wp:positionV relativeFrom="page">
                  <wp:posOffset>5403850</wp:posOffset>
                </wp:positionV>
                <wp:extent cx="5924550" cy="2762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5E2F6" w14:textId="2E148090" w:rsidR="00CA589D" w:rsidRPr="00E91869" w:rsidRDefault="00CA589D" w:rsidP="00CA589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Successful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tables, and entry insertions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4DB4" id="_x0000_s1030" type="#_x0000_t202" style="position:absolute;margin-left:415.3pt;margin-top:425.5pt;width:466.5pt;height:21.7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" strokecolor="white [3212]">
                <v:textbox>
                  <w:txbxContent>
                    <w:p w14:paraId="5595E2F6" w14:textId="2E148090" w:rsidR="00CA589D" w:rsidRPr="00E91869" w:rsidRDefault="00CA589D" w:rsidP="00CA589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Successful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tables, and entry insertions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F5571D" wp14:editId="051BEAE6">
            <wp:extent cx="36861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D35" w14:textId="642211FA" w:rsidR="003D5EF4" w:rsidRPr="003D5EF4" w:rsidRDefault="003D5EF4" w:rsidP="003D5EF4"/>
    <w:p w14:paraId="72B19097" w14:textId="62676C83" w:rsidR="00E91869" w:rsidRDefault="00E91869" w:rsidP="00E91869">
      <w:pPr>
        <w:pStyle w:val="Heading1"/>
        <w:numPr>
          <w:ilvl w:val="0"/>
          <w:numId w:val="16"/>
        </w:numPr>
        <w:jc w:val="left"/>
      </w:pPr>
      <w:r>
        <w:t>Privileges for Users</w:t>
      </w:r>
    </w:p>
    <w:p w14:paraId="34BACB36" w14:textId="3F721D21" w:rsidR="00CA589D" w:rsidRDefault="00CA589D" w:rsidP="00CA589D">
      <w:r>
        <w:t>Figure 6 shows the successful granting of</w:t>
      </w:r>
      <w:r>
        <w:t xml:space="preserve"> privileges to created users to be able to connect to</w:t>
      </w:r>
      <w:r>
        <w:t xml:space="preserve"> </w:t>
      </w:r>
      <w:r>
        <w:t>the database and create tables</w:t>
      </w:r>
      <w:r>
        <w:t>.</w:t>
      </w:r>
    </w:p>
    <w:p w14:paraId="17D44BC4" w14:textId="14AF950A" w:rsidR="00CA589D" w:rsidRDefault="00CA589D" w:rsidP="00CA589D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EC628" wp14:editId="16FA2023">
                <wp:simplePos x="0" y="0"/>
                <wp:positionH relativeFrom="margin">
                  <wp:align>right</wp:align>
                </wp:positionH>
                <wp:positionV relativeFrom="page">
                  <wp:posOffset>4457700</wp:posOffset>
                </wp:positionV>
                <wp:extent cx="5924550" cy="2762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CC3F9" w14:textId="71213F48" w:rsidR="00CA589D" w:rsidRPr="00E91869" w:rsidRDefault="00CA589D" w:rsidP="00CA589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Successful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privileges granted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C628" id="_x0000_s1031" type="#_x0000_t202" style="position:absolute;margin-left:415.3pt;margin-top:351pt;width:466.5pt;height:21.7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5wKQIAAEs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" strokecolor="white [3212]">
                <v:textbox>
                  <w:txbxContent>
                    <w:p w14:paraId="255CC3F9" w14:textId="71213F48" w:rsidR="00CA589D" w:rsidRPr="00E91869" w:rsidRDefault="00CA589D" w:rsidP="00CA589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Successful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privileges granted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D67E00" wp14:editId="14ACA6E3">
            <wp:extent cx="2695575" cy="3543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E8F" w14:textId="77777777" w:rsidR="00CA589D" w:rsidRPr="00CA589D" w:rsidRDefault="00CA589D" w:rsidP="00CA589D">
      <w:pPr>
        <w:ind w:firstLine="0"/>
      </w:pPr>
    </w:p>
    <w:p w14:paraId="79C4AFE9" w14:textId="6FFCDE08" w:rsidR="00D17B28" w:rsidRDefault="00D17B28" w:rsidP="00D17B28">
      <w:pPr>
        <w:pStyle w:val="Heading1"/>
        <w:numPr>
          <w:ilvl w:val="0"/>
          <w:numId w:val="16"/>
        </w:numPr>
        <w:jc w:val="left"/>
      </w:pPr>
      <w:r>
        <w:t>Test Plan Showing User’s Privileges</w:t>
      </w:r>
    </w:p>
    <w:p w14:paraId="7C2D3F40" w14:textId="77777777" w:rsidR="00D17B28" w:rsidRPr="00D17B28" w:rsidRDefault="00D17B28" w:rsidP="00D17B28"/>
    <w:p w14:paraId="52DEC6C0" w14:textId="484283D3" w:rsidR="00D17B28" w:rsidRDefault="00D17B28" w:rsidP="00D17B28">
      <w:pPr>
        <w:pStyle w:val="Heading2"/>
        <w:ind w:left="720"/>
      </w:pPr>
      <w:r>
        <w:t>7A. User 1 Test Plan</w:t>
      </w:r>
    </w:p>
    <w:p w14:paraId="03C68C48" w14:textId="77777777" w:rsidR="00D17B28" w:rsidRDefault="00D17B28" w:rsidP="00D17B28">
      <w:r>
        <w:t xml:space="preserve">Figure 7 shows the U1DANBECK logging in. </w:t>
      </w:r>
    </w:p>
    <w:p w14:paraId="3AC81483" w14:textId="6D47BA12" w:rsidR="00D17B28" w:rsidRDefault="00D17B28" w:rsidP="00D17B28">
      <w:r>
        <w:t xml:space="preserve">Figure 8 shows that the password for </w:t>
      </w:r>
      <w:r>
        <w:t>U1DANBECK</w:t>
      </w:r>
      <w:r>
        <w:t xml:space="preserve"> needs to be reset.</w:t>
      </w:r>
    </w:p>
    <w:p w14:paraId="6D1A08F0" w14:textId="73BA293D" w:rsidR="00D17B28" w:rsidRDefault="00D17B28" w:rsidP="00D17B28">
      <w:r>
        <w:t xml:space="preserve">Figure 9 </w:t>
      </w:r>
      <w:r>
        <w:t>shows the password for U1DANBECK be</w:t>
      </w:r>
      <w:r>
        <w:t>ing</w:t>
      </w:r>
      <w:r>
        <w:t xml:space="preserve"> reset</w:t>
      </w:r>
      <w:r>
        <w:t>.</w:t>
      </w:r>
    </w:p>
    <w:p w14:paraId="7A1D2574" w14:textId="25FA08EE" w:rsidR="00D17B28" w:rsidRDefault="00D17B28" w:rsidP="00D17B28">
      <w:r>
        <w:t>Figure 10 show</w:t>
      </w:r>
      <w:r w:rsidR="009D16DC">
        <w:t>s</w:t>
      </w:r>
      <w:r>
        <w:t xml:space="preserve"> </w:t>
      </w:r>
      <w:r>
        <w:t>U1DANBECK</w:t>
      </w:r>
      <w:r>
        <w:t xml:space="preserve"> selecting all data from the </w:t>
      </w:r>
      <w:r w:rsidR="009D16DC">
        <w:t>ADMIN.User1Data table.</w:t>
      </w:r>
    </w:p>
    <w:p w14:paraId="0CF2E600" w14:textId="4E33E15B" w:rsidR="00D17B28" w:rsidRDefault="00D17B28" w:rsidP="00D17B28">
      <w:r>
        <w:t>Figure 11</w:t>
      </w:r>
      <w:r w:rsidR="009D16DC">
        <w:t xml:space="preserve"> shows </w:t>
      </w:r>
      <w:r w:rsidR="009D16DC">
        <w:t>U1DANBECK</w:t>
      </w:r>
      <w:r w:rsidR="009D16DC">
        <w:t xml:space="preserve"> creating a table.</w:t>
      </w:r>
    </w:p>
    <w:p w14:paraId="2D1456A0" w14:textId="211E6449" w:rsidR="00D17B28" w:rsidRDefault="00D17B28" w:rsidP="00D17B28">
      <w:r>
        <w:t>Figure 12</w:t>
      </w:r>
      <w:r w:rsidR="009D16DC">
        <w:t xml:space="preserve"> shows </w:t>
      </w:r>
      <w:r w:rsidR="009D16DC">
        <w:t>U1DANBECK</w:t>
      </w:r>
      <w:r w:rsidR="009D16DC">
        <w:t xml:space="preserve"> adding an entry to the newly created table.</w:t>
      </w:r>
    </w:p>
    <w:p w14:paraId="77627BDA" w14:textId="7C826C90" w:rsidR="00D17B28" w:rsidRDefault="00D17B28" w:rsidP="00D17B28">
      <w:r>
        <w:t>Figure 13</w:t>
      </w:r>
      <w:r w:rsidR="009D16DC">
        <w:t xml:space="preserve"> shows that the entry was successful.</w:t>
      </w:r>
    </w:p>
    <w:p w14:paraId="15AF14AA" w14:textId="167E0B41" w:rsidR="00D17B28" w:rsidRDefault="00D17B28" w:rsidP="00D17B28">
      <w:r>
        <w:t>Figure 14</w:t>
      </w:r>
      <w:r w:rsidR="009D16DC">
        <w:t xml:space="preserve"> shows </w:t>
      </w:r>
      <w:r w:rsidR="009D16DC">
        <w:t>U1DANBECK</w:t>
      </w:r>
      <w:r w:rsidR="009D16DC">
        <w:t xml:space="preserve"> adding an entry to the User1Data table.</w:t>
      </w:r>
    </w:p>
    <w:p w14:paraId="12A50D3A" w14:textId="66CB7CB3" w:rsidR="00D17B28" w:rsidRDefault="00D17B28" w:rsidP="00D17B28">
      <w:r>
        <w:t>Figure 15</w:t>
      </w:r>
      <w:r w:rsidR="009D16DC">
        <w:t xml:space="preserve"> show </w:t>
      </w:r>
      <w:r w:rsidR="009D16DC">
        <w:t>U1DANBECK</w:t>
      </w:r>
      <w:r w:rsidR="009D16DC">
        <w:t xml:space="preserve"> trying to drop table without necessary privileges.</w:t>
      </w:r>
    </w:p>
    <w:p w14:paraId="67DC9CDE" w14:textId="157ADBCC" w:rsidR="00D17B28" w:rsidRDefault="00D17B28" w:rsidP="00D17B28">
      <w:pPr>
        <w:ind w:firstLine="0"/>
      </w:pPr>
    </w:p>
    <w:p w14:paraId="254EF136" w14:textId="217C50A5" w:rsidR="00D17B28" w:rsidRDefault="009D16DC" w:rsidP="00D17B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7F92A" wp14:editId="392E7D92">
                <wp:simplePos x="0" y="0"/>
                <wp:positionH relativeFrom="margin">
                  <wp:align>right</wp:align>
                </wp:positionH>
                <wp:positionV relativeFrom="page">
                  <wp:posOffset>5123180</wp:posOffset>
                </wp:positionV>
                <wp:extent cx="5924550" cy="2762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B2ED" w14:textId="0E5CC226" w:rsidR="009D16DC" w:rsidRPr="00E91869" w:rsidRDefault="009D16DC" w:rsidP="009D16D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User 1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7F92A" id="_x0000_s1032" type="#_x0000_t202" style="position:absolute;margin-left:415.3pt;margin-top:403.4pt;width:466.5pt;height:21.7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" strokecolor="white [3212]">
                <v:textbox>
                  <w:txbxContent>
                    <w:p w14:paraId="22F2B2ED" w14:textId="0E5CC226" w:rsidR="009D16DC" w:rsidRPr="00E91869" w:rsidRDefault="009D16DC" w:rsidP="009D16D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User 1 log 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6AA836E1" wp14:editId="54C1ED88">
            <wp:extent cx="5943600" cy="3836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788" w14:textId="029822D1" w:rsidR="009D16DC" w:rsidRDefault="009D16DC" w:rsidP="00D17B28">
      <w:pPr>
        <w:ind w:firstLine="0"/>
      </w:pPr>
    </w:p>
    <w:p w14:paraId="7850FD43" w14:textId="768812F7" w:rsidR="00D17B28" w:rsidRDefault="009D16DC" w:rsidP="00D17B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C7295" wp14:editId="4E17DD27">
                <wp:simplePos x="0" y="0"/>
                <wp:positionH relativeFrom="margin">
                  <wp:align>right</wp:align>
                </wp:positionH>
                <wp:positionV relativeFrom="page">
                  <wp:posOffset>7791450</wp:posOffset>
                </wp:positionV>
                <wp:extent cx="5924550" cy="2762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765A" w14:textId="5EC7EB4D" w:rsidR="009D16DC" w:rsidRPr="00E91869" w:rsidRDefault="009D16DC" w:rsidP="009D16D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35E6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password reset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7295" id="_x0000_s1033" type="#_x0000_t202" style="position:absolute;margin-left:415.3pt;margin-top:613.5pt;width:466.5pt;height:21.7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" strokecolor="white [3212]">
                <v:textbox>
                  <w:txbxContent>
                    <w:p w14:paraId="393E765A" w14:textId="5EC7EB4D" w:rsidR="009D16DC" w:rsidRPr="00E91869" w:rsidRDefault="009D16DC" w:rsidP="009D16D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B35E6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password reset error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39D14956" wp14:editId="2CF72EFA">
            <wp:extent cx="4200525" cy="2200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62C" w14:textId="77777777" w:rsidR="009D16DC" w:rsidRDefault="009D16DC" w:rsidP="00D17B28">
      <w:pPr>
        <w:ind w:firstLine="0"/>
      </w:pPr>
    </w:p>
    <w:p w14:paraId="03578F3B" w14:textId="021ADE2F" w:rsidR="00D17B28" w:rsidRDefault="009D16DC" w:rsidP="00D17B2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A6B4B" wp14:editId="79A88B90">
                <wp:simplePos x="0" y="0"/>
                <wp:positionH relativeFrom="margin">
                  <wp:posOffset>-47625</wp:posOffset>
                </wp:positionH>
                <wp:positionV relativeFrom="page">
                  <wp:posOffset>2800350</wp:posOffset>
                </wp:positionV>
                <wp:extent cx="5924550" cy="2762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2A8F" w14:textId="6C585E67" w:rsidR="009D16DC" w:rsidRPr="00E91869" w:rsidRDefault="009D16DC" w:rsidP="009D16D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35E6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9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password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6B4B" id="_x0000_s1034" type="#_x0000_t202" style="position:absolute;margin-left:-3.75pt;margin-top:220.5pt;width:466.5pt;height:21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" strokecolor="white [3212]">
                <v:textbox>
                  <w:txbxContent>
                    <w:p w14:paraId="62FF2A8F" w14:textId="6C585E67" w:rsidR="009D16DC" w:rsidRPr="00E91869" w:rsidRDefault="009D16DC" w:rsidP="009D16D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B35E6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9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password reset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230F6EBD" wp14:editId="22181670">
            <wp:extent cx="34766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C9A" w14:textId="77777777" w:rsidR="009D16DC" w:rsidRDefault="009D16DC" w:rsidP="00D17B28">
      <w:pPr>
        <w:ind w:firstLine="0"/>
      </w:pPr>
    </w:p>
    <w:p w14:paraId="6867F179" w14:textId="776564BF" w:rsidR="00D17B28" w:rsidRDefault="009D16DC" w:rsidP="00D17B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A9D46" wp14:editId="07D6F3A1">
                <wp:simplePos x="0" y="0"/>
                <wp:positionH relativeFrom="margin">
                  <wp:align>right</wp:align>
                </wp:positionH>
                <wp:positionV relativeFrom="page">
                  <wp:posOffset>5348605</wp:posOffset>
                </wp:positionV>
                <wp:extent cx="5924550" cy="2762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BA2DF" w14:textId="33B3713B" w:rsidR="009D16DC" w:rsidRPr="00E91869" w:rsidRDefault="009D16DC" w:rsidP="009D16D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35E6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10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 w:rsidR="00B35E6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select data from admin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A9D46" id="_x0000_s1035" type="#_x0000_t202" style="position:absolute;margin-left:415.3pt;margin-top:421.15pt;width:466.5pt;height:21.7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" strokecolor="white [3212]">
                <v:textbox>
                  <w:txbxContent>
                    <w:p w14:paraId="3B6BA2DF" w14:textId="33B3713B" w:rsidR="009D16DC" w:rsidRPr="00E91869" w:rsidRDefault="009D16DC" w:rsidP="009D16D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B35E6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10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 w:rsidR="00B35E6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select data from admin database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1DE9FD8C" wp14:editId="6553C642">
            <wp:extent cx="5057775" cy="1857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D02" w14:textId="187C6618" w:rsidR="009D16DC" w:rsidRDefault="009D16DC" w:rsidP="00D17B28">
      <w:pPr>
        <w:ind w:firstLine="0"/>
      </w:pPr>
    </w:p>
    <w:p w14:paraId="708D650F" w14:textId="463DBD4C" w:rsidR="00D17B28" w:rsidRDefault="00B35E60" w:rsidP="00D17B2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43FD" wp14:editId="1426FA7D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5924550" cy="27622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03ED" w14:textId="2122E113" w:rsidR="00B35E60" w:rsidRPr="00E91869" w:rsidRDefault="00B35E60" w:rsidP="00B35E6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table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643FD" id="_x0000_s1036" type="#_x0000_t202" style="position:absolute;margin-left:415.3pt;margin-top:382.5pt;width:466.5pt;height:21.7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" strokecolor="white [3212]">
                <v:textbox>
                  <w:txbxContent>
                    <w:p w14:paraId="446803ED" w14:textId="2122E113" w:rsidR="00B35E60" w:rsidRPr="00E91869" w:rsidRDefault="00B35E60" w:rsidP="00B35E6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table creation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1A8C3780" wp14:editId="31665402">
            <wp:extent cx="4476750" cy="3971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6E3" w14:textId="69F0641E" w:rsidR="009D16DC" w:rsidRDefault="009D16DC" w:rsidP="00D17B28">
      <w:pPr>
        <w:ind w:firstLine="0"/>
      </w:pPr>
    </w:p>
    <w:p w14:paraId="722B4FBC" w14:textId="0655C663" w:rsidR="00D17B28" w:rsidRDefault="00B35E60" w:rsidP="00D17B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CF1C" wp14:editId="79C17116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924550" cy="276225"/>
                <wp:effectExtent l="0" t="0" r="19050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F440E" w14:textId="361B1041" w:rsidR="00B35E60" w:rsidRPr="00E91869" w:rsidRDefault="00B35E60" w:rsidP="00B35E6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entry into newly created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CF1C" id="_x0000_s1037" type="#_x0000_t202" style="position:absolute;margin-left:415.3pt;margin-top:0;width:466.5pt;height:21.75pt;z-index:251682816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pHKwIAAEw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" strokecolor="white [3212]">
                <v:textbox>
                  <w:txbxContent>
                    <w:p w14:paraId="058F440E" w14:textId="361B1041" w:rsidR="00B35E60" w:rsidRPr="00E91869" w:rsidRDefault="00B35E60" w:rsidP="00B35E6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entry into newly created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606854EA" wp14:editId="1D8E7644">
            <wp:extent cx="4914900" cy="3362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BC88" w14:textId="1F366F3A" w:rsidR="009D16DC" w:rsidRDefault="009D16DC" w:rsidP="00D17B28">
      <w:pPr>
        <w:ind w:firstLine="0"/>
      </w:pPr>
    </w:p>
    <w:p w14:paraId="751C1149" w14:textId="2510B7AE" w:rsidR="00D17B28" w:rsidRDefault="00B35E60" w:rsidP="00D17B2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35911" wp14:editId="464FC1DC">
                <wp:simplePos x="0" y="0"/>
                <wp:positionH relativeFrom="margin">
                  <wp:align>right</wp:align>
                </wp:positionH>
                <wp:positionV relativeFrom="margin">
                  <wp:posOffset>3228975</wp:posOffset>
                </wp:positionV>
                <wp:extent cx="5924550" cy="276225"/>
                <wp:effectExtent l="0" t="0" r="19050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4596" w14:textId="55FD9BE8" w:rsidR="00B35E60" w:rsidRPr="00E91869" w:rsidRDefault="00B35E60" w:rsidP="00B35E6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User 1 entry into newly created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5911" id="_x0000_s1038" type="#_x0000_t202" style="position:absolute;margin-left:415.3pt;margin-top:254.25pt;width:466.5pt;height:21.7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" strokecolor="white [3212]">
                <v:textbox>
                  <w:txbxContent>
                    <w:p w14:paraId="1C524596" w14:textId="55FD9BE8" w:rsidR="00B35E60" w:rsidRPr="00E91869" w:rsidRDefault="00B35E60" w:rsidP="00B35E6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User 1 entry into newly created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17B28">
        <w:rPr>
          <w:noProof/>
        </w:rPr>
        <w:drawing>
          <wp:inline distT="0" distB="0" distL="0" distR="0" wp14:anchorId="7CF2B2A8" wp14:editId="05BCDBBC">
            <wp:extent cx="47244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903" w14:textId="77777777" w:rsidR="009D16DC" w:rsidRDefault="009D16DC" w:rsidP="00D17B28">
      <w:pPr>
        <w:ind w:firstLine="0"/>
      </w:pPr>
    </w:p>
    <w:p w14:paraId="79D21650" w14:textId="438A0D4F" w:rsidR="00D17B28" w:rsidRDefault="00B35E60" w:rsidP="00D17B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9F49C" wp14:editId="7DA3561D">
                <wp:simplePos x="0" y="0"/>
                <wp:positionH relativeFrom="margin">
                  <wp:align>right</wp:align>
                </wp:positionH>
                <wp:positionV relativeFrom="margin">
                  <wp:posOffset>6844030</wp:posOffset>
                </wp:positionV>
                <wp:extent cx="5924550" cy="276225"/>
                <wp:effectExtent l="0" t="0" r="19050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E734" w14:textId="4C92B80B" w:rsidR="00B35E60" w:rsidRPr="00E91869" w:rsidRDefault="00B35E60" w:rsidP="00B35E6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entry into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Admin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F49C" id="_x0000_s1039" type="#_x0000_t202" style="position:absolute;margin-left:415.3pt;margin-top:538.9pt;width:466.5pt;height:21.7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" strokecolor="white [3212]">
                <v:textbox>
                  <w:txbxContent>
                    <w:p w14:paraId="231FE734" w14:textId="4C92B80B" w:rsidR="00B35E60" w:rsidRPr="00E91869" w:rsidRDefault="00B35E60" w:rsidP="00B35E6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entry into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Admin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D16DC">
        <w:rPr>
          <w:noProof/>
        </w:rPr>
        <w:drawing>
          <wp:inline distT="0" distB="0" distL="0" distR="0" wp14:anchorId="1A1E58D3" wp14:editId="76F792E8">
            <wp:extent cx="4819650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9372" w14:textId="4DE0C8F4" w:rsidR="009D16DC" w:rsidRDefault="009D16DC" w:rsidP="00D17B28">
      <w:pPr>
        <w:ind w:firstLine="0"/>
      </w:pPr>
    </w:p>
    <w:p w14:paraId="185F804C" w14:textId="05D917CB" w:rsidR="00D17B28" w:rsidRDefault="00B35E60" w:rsidP="00D17B2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965E4" wp14:editId="7472881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24550" cy="276225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5CE1A" w14:textId="49151AA2" w:rsidR="00B35E60" w:rsidRPr="00E91869" w:rsidRDefault="00B35E60" w:rsidP="00B35E6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1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try to drop table in admin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965E4" id="_x0000_s1040" type="#_x0000_t202" style="position:absolute;margin-left:415.3pt;margin-top:0;width:466.5pt;height:21.75pt;z-index:251688960;visibility:visible;mso-wrap-style:square;mso-wrap-distance-left:9pt;mso-wrap-distance-top:0;mso-wrap-distance-right:9pt;mso-wrap-distance-bottom:0;mso-position-horizontal:right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18LAIAAEw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" strokecolor="white [3212]">
                <v:textbox>
                  <w:txbxContent>
                    <w:p w14:paraId="31B5CE1A" w14:textId="49151AA2" w:rsidR="00B35E60" w:rsidRPr="00E91869" w:rsidRDefault="00B35E60" w:rsidP="00B35E6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1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try to drop table in admin database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D16DC">
        <w:rPr>
          <w:noProof/>
        </w:rPr>
        <w:drawing>
          <wp:inline distT="0" distB="0" distL="0" distR="0" wp14:anchorId="0120E2B2" wp14:editId="65A5890C">
            <wp:extent cx="5114925" cy="3952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E2C" w14:textId="24AFC303" w:rsidR="009D16DC" w:rsidRPr="00D17B28" w:rsidRDefault="009D16DC" w:rsidP="00D17B28">
      <w:pPr>
        <w:ind w:firstLine="0"/>
      </w:pPr>
    </w:p>
    <w:p w14:paraId="7A49E2A5" w14:textId="7C62A4C9" w:rsidR="009D16DC" w:rsidRDefault="009D16DC">
      <w:pPr>
        <w:pStyle w:val="Heading2"/>
      </w:pPr>
      <w:r>
        <w:t>7B. User 2 Test Plan</w:t>
      </w:r>
    </w:p>
    <w:p w14:paraId="35FAC4D2" w14:textId="4D680CDB" w:rsidR="009D16DC" w:rsidRDefault="009D16DC" w:rsidP="009D16DC">
      <w:r>
        <w:t xml:space="preserve">Figure </w:t>
      </w:r>
      <w:r>
        <w:t>16</w:t>
      </w:r>
      <w:r>
        <w:t xml:space="preserve"> shows the U</w:t>
      </w:r>
      <w:r w:rsidR="00B35E60">
        <w:t>2</w:t>
      </w:r>
      <w:r>
        <w:t xml:space="preserve">DANBECK logging in. </w:t>
      </w:r>
    </w:p>
    <w:p w14:paraId="705D81C8" w14:textId="4C8332A9" w:rsidR="009D16DC" w:rsidRDefault="009D16DC" w:rsidP="009D16DC">
      <w:r>
        <w:t xml:space="preserve">Figure </w:t>
      </w:r>
      <w:r>
        <w:t>17</w:t>
      </w:r>
      <w:r>
        <w:t xml:space="preserve"> shows that the password for U</w:t>
      </w:r>
      <w:r w:rsidR="00B35E60">
        <w:t>2</w:t>
      </w:r>
      <w:r>
        <w:t>DANBECK needs to be reset.</w:t>
      </w:r>
    </w:p>
    <w:p w14:paraId="4E48B929" w14:textId="5E01BC50" w:rsidR="009D16DC" w:rsidRDefault="009D16DC" w:rsidP="009D16DC">
      <w:r>
        <w:t xml:space="preserve">Figure </w:t>
      </w:r>
      <w:r>
        <w:t>18</w:t>
      </w:r>
      <w:r>
        <w:t xml:space="preserve"> shows the password for U</w:t>
      </w:r>
      <w:r w:rsidR="00B35E60">
        <w:t>2</w:t>
      </w:r>
      <w:r>
        <w:t>DANBECK being reset.</w:t>
      </w:r>
    </w:p>
    <w:p w14:paraId="56F43C20" w14:textId="501A390F" w:rsidR="009D16DC" w:rsidRDefault="009D16DC" w:rsidP="009D16DC">
      <w:r>
        <w:t>Figure 1</w:t>
      </w:r>
      <w:r>
        <w:t>9</w:t>
      </w:r>
      <w:r>
        <w:t xml:space="preserve"> shows U</w:t>
      </w:r>
      <w:r w:rsidR="00B35E60">
        <w:t>2</w:t>
      </w:r>
      <w:r>
        <w:t>DANBECK selecting all data from the ADMIN.User</w:t>
      </w:r>
      <w:r w:rsidR="00B92D5F">
        <w:t>2</w:t>
      </w:r>
      <w:r>
        <w:t>Data table.</w:t>
      </w:r>
    </w:p>
    <w:p w14:paraId="72B3767B" w14:textId="0803B678" w:rsidR="009D16DC" w:rsidRDefault="009D16DC" w:rsidP="009D16DC">
      <w:r>
        <w:t xml:space="preserve">Figure </w:t>
      </w:r>
      <w:r>
        <w:t>20</w:t>
      </w:r>
      <w:r>
        <w:t xml:space="preserve"> shows U</w:t>
      </w:r>
      <w:r w:rsidR="00B35E60">
        <w:t>2</w:t>
      </w:r>
      <w:r>
        <w:t>DANBECK creating a table.</w:t>
      </w:r>
    </w:p>
    <w:p w14:paraId="69D54B3C" w14:textId="05153215" w:rsidR="009D16DC" w:rsidRDefault="009D16DC" w:rsidP="009D16DC">
      <w:r>
        <w:t xml:space="preserve">Figure </w:t>
      </w:r>
      <w:r>
        <w:t>21</w:t>
      </w:r>
      <w:r>
        <w:t xml:space="preserve"> shows U</w:t>
      </w:r>
      <w:r w:rsidR="00B35E60">
        <w:t>2</w:t>
      </w:r>
      <w:r>
        <w:t>DANBECK adding an entry to the newly created table.</w:t>
      </w:r>
    </w:p>
    <w:p w14:paraId="192EF865" w14:textId="52BDF8B0" w:rsidR="00057D4F" w:rsidRDefault="00057D4F" w:rsidP="009D16DC">
      <w:r>
        <w:t xml:space="preserve">Figure 22 shows </w:t>
      </w:r>
      <w:r>
        <w:t>U2DANBECK</w:t>
      </w:r>
      <w:r>
        <w:t xml:space="preserve"> selecting all data from the newly created table.</w:t>
      </w:r>
    </w:p>
    <w:p w14:paraId="36B4350F" w14:textId="0C4AD802" w:rsidR="009D16DC" w:rsidRDefault="009D16DC" w:rsidP="005D6E2B">
      <w:pPr>
        <w:ind w:left="720" w:firstLine="0"/>
      </w:pPr>
      <w:r>
        <w:t xml:space="preserve">Figure </w:t>
      </w:r>
      <w:r>
        <w:t>2</w:t>
      </w:r>
      <w:r w:rsidR="00057D4F">
        <w:t>3</w:t>
      </w:r>
      <w:r>
        <w:t xml:space="preserve">shows </w:t>
      </w:r>
      <w:r w:rsidR="00057D4F">
        <w:t>U2DANBECK</w:t>
      </w:r>
      <w:r w:rsidR="00057D4F">
        <w:t xml:space="preserve"> trying to add an</w:t>
      </w:r>
      <w:r>
        <w:t xml:space="preserve"> entry </w:t>
      </w:r>
      <w:r w:rsidR="00057D4F">
        <w:t>to</w:t>
      </w:r>
      <w:r w:rsidR="00057D4F" w:rsidRPr="00057D4F">
        <w:t xml:space="preserve"> </w:t>
      </w:r>
      <w:r w:rsidR="00057D4F">
        <w:t>ADMIN.User2Data table</w:t>
      </w:r>
      <w:r w:rsidR="00057D4F">
        <w:t xml:space="preserve"> without the proper privileges</w:t>
      </w:r>
      <w:r>
        <w:t>.</w:t>
      </w:r>
    </w:p>
    <w:p w14:paraId="34399977" w14:textId="76823F2D" w:rsidR="009D16DC" w:rsidRDefault="009D16DC" w:rsidP="009D16DC">
      <w:r>
        <w:t xml:space="preserve">Figure </w:t>
      </w:r>
      <w:r>
        <w:t>2</w:t>
      </w:r>
      <w:r w:rsidR="00057D4F">
        <w:t>5</w:t>
      </w:r>
      <w:r>
        <w:t xml:space="preserve"> show U</w:t>
      </w:r>
      <w:r w:rsidR="00B35E60">
        <w:t>2</w:t>
      </w:r>
      <w:r>
        <w:t>DANBECK trying to drop table without necessary privileges.</w:t>
      </w:r>
    </w:p>
    <w:p w14:paraId="58944609" w14:textId="77777777" w:rsidR="00B35E60" w:rsidRDefault="00B35E60" w:rsidP="009D16DC"/>
    <w:p w14:paraId="6F589FE3" w14:textId="529F942D" w:rsidR="009D16DC" w:rsidRDefault="00057D4F" w:rsidP="00B35E6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CEEA5" wp14:editId="4F0450F2">
                <wp:simplePos x="0" y="0"/>
                <wp:positionH relativeFrom="margin">
                  <wp:align>right</wp:align>
                </wp:positionH>
                <wp:positionV relativeFrom="page">
                  <wp:posOffset>5097145</wp:posOffset>
                </wp:positionV>
                <wp:extent cx="5924550" cy="276225"/>
                <wp:effectExtent l="0" t="0" r="19050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9CD0" w14:textId="38304D46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EEA5" id="_x0000_s1041" type="#_x0000_t202" style="position:absolute;margin-left:415.3pt;margin-top:401.35pt;width:466.5pt;height:21.75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" strokecolor="white [3212]">
                <v:textbox>
                  <w:txbxContent>
                    <w:p w14:paraId="31829CD0" w14:textId="38304D46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log 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43106492" wp14:editId="62E9009D">
            <wp:extent cx="5943600" cy="384429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9EF3" w14:textId="6026FC07" w:rsidR="00057D4F" w:rsidRDefault="00057D4F" w:rsidP="00B35E60">
      <w:pPr>
        <w:ind w:firstLine="0"/>
      </w:pPr>
    </w:p>
    <w:p w14:paraId="10F7251A" w14:textId="07E0AE86" w:rsidR="00B35E60" w:rsidRDefault="00057D4F" w:rsidP="00B35E6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93ED39" wp14:editId="75BBF038">
                <wp:simplePos x="0" y="0"/>
                <wp:positionH relativeFrom="margin">
                  <wp:align>right</wp:align>
                </wp:positionH>
                <wp:positionV relativeFrom="page">
                  <wp:posOffset>7828915</wp:posOffset>
                </wp:positionV>
                <wp:extent cx="5924550" cy="276225"/>
                <wp:effectExtent l="0" t="0" r="19050" b="285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C732" w14:textId="060CCE21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password expire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3ED39" id="_x0000_s1042" type="#_x0000_t202" style="position:absolute;margin-left:415.3pt;margin-top:616.45pt;width:466.5pt;height:21.7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" strokecolor="white [3212]">
                <v:textbox>
                  <w:txbxContent>
                    <w:p w14:paraId="40E5C732" w14:textId="060CCE21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password expire error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5FFB1E26" wp14:editId="3FC081D4">
            <wp:extent cx="42005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11C" w14:textId="6F6FA002" w:rsidR="00B35E60" w:rsidRDefault="00057D4F" w:rsidP="00B35E6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613AC" wp14:editId="285A4DC3">
                <wp:simplePos x="0" y="0"/>
                <wp:positionH relativeFrom="margin">
                  <wp:align>right</wp:align>
                </wp:positionH>
                <wp:positionV relativeFrom="page">
                  <wp:posOffset>2813050</wp:posOffset>
                </wp:positionV>
                <wp:extent cx="5924550" cy="27622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22D7" w14:textId="78EC3DCD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password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13AC" id="_x0000_s1043" type="#_x0000_t202" style="position:absolute;margin-left:415.3pt;margin-top:221.5pt;width:466.5pt;height:21.7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" strokecolor="white [3212]">
                <v:textbox>
                  <w:txbxContent>
                    <w:p w14:paraId="025622D7" w14:textId="78EC3DCD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password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reset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657898AF" wp14:editId="5E866FAD">
            <wp:extent cx="34671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BB8" w14:textId="4CFBB585" w:rsidR="00057D4F" w:rsidRDefault="00057D4F" w:rsidP="00B35E60">
      <w:pPr>
        <w:ind w:firstLine="0"/>
      </w:pPr>
    </w:p>
    <w:p w14:paraId="4F01D51A" w14:textId="302CEBF1" w:rsidR="00B35E60" w:rsidRDefault="00057D4F" w:rsidP="00B35E6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27437" wp14:editId="46643F63">
                <wp:simplePos x="0" y="0"/>
                <wp:positionH relativeFrom="margin">
                  <wp:align>right</wp:align>
                </wp:positionH>
                <wp:positionV relativeFrom="page">
                  <wp:posOffset>6615430</wp:posOffset>
                </wp:positionV>
                <wp:extent cx="5924550" cy="276225"/>
                <wp:effectExtent l="0" t="0" r="19050" b="2857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A13D4" w14:textId="659F3F43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9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select all from Admin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27437" id="_x0000_s1044" type="#_x0000_t202" style="position:absolute;margin-left:415.3pt;margin-top:520.9pt;width:466.5pt;height:21.7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" strokecolor="white [3212]">
                <v:textbox>
                  <w:txbxContent>
                    <w:p w14:paraId="548A13D4" w14:textId="659F3F43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9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select all from Admin table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3AAFA805" wp14:editId="7FCD89F9">
            <wp:extent cx="4257675" cy="3257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C86E" w14:textId="0BBB6C0D" w:rsidR="00057D4F" w:rsidRDefault="00057D4F" w:rsidP="00B35E60">
      <w:pPr>
        <w:ind w:firstLine="0"/>
      </w:pPr>
    </w:p>
    <w:p w14:paraId="3DA90747" w14:textId="30B48480" w:rsidR="00B35E60" w:rsidRDefault="00057D4F" w:rsidP="00B35E6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A1A7E" wp14:editId="184BE21E">
                <wp:simplePos x="0" y="0"/>
                <wp:positionH relativeFrom="margin">
                  <wp:align>right</wp:align>
                </wp:positionH>
                <wp:positionV relativeFrom="page">
                  <wp:posOffset>4899025</wp:posOffset>
                </wp:positionV>
                <wp:extent cx="5924550" cy="276225"/>
                <wp:effectExtent l="0" t="0" r="19050" b="285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0C0D9" w14:textId="23B83B59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20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creating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1A7E" id="_x0000_s1045" type="#_x0000_t202" style="position:absolute;margin-left:415.3pt;margin-top:385.75pt;width:466.5pt;height:21.7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" strokecolor="white [3212]">
                <v:textbox>
                  <w:txbxContent>
                    <w:p w14:paraId="2DD0C0D9" w14:textId="23B83B59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20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creating table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6B6C0A16" wp14:editId="2ACBCE80">
            <wp:extent cx="5029200" cy="3981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1D3" w14:textId="26D767C4" w:rsidR="00057D4F" w:rsidRDefault="00057D4F" w:rsidP="00B35E60">
      <w:pPr>
        <w:ind w:firstLine="0"/>
      </w:pPr>
    </w:p>
    <w:p w14:paraId="53B8CB8B" w14:textId="417729F4" w:rsidR="00B92D5F" w:rsidRDefault="00057D4F" w:rsidP="00B35E6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915960" wp14:editId="3326559C">
                <wp:simplePos x="0" y="0"/>
                <wp:positionH relativeFrom="margin">
                  <wp:align>right</wp:align>
                </wp:positionH>
                <wp:positionV relativeFrom="page">
                  <wp:posOffset>5133975</wp:posOffset>
                </wp:positionV>
                <wp:extent cx="5924550" cy="276225"/>
                <wp:effectExtent l="0" t="0" r="19050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4602" w14:textId="6CC8C988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add entry to newly created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15960" id="_x0000_s1046" type="#_x0000_t202" style="position:absolute;margin-left:415.3pt;margin-top:404.25pt;width:466.5pt;height:21.7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" strokecolor="white [3212]">
                <v:textbox>
                  <w:txbxContent>
                    <w:p w14:paraId="204E4602" w14:textId="6CC8C988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add entry to newly created table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3BC8C" wp14:editId="65150B31">
            <wp:extent cx="4924425" cy="42481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D293" w14:textId="5557D915" w:rsidR="00057D4F" w:rsidRDefault="00057D4F" w:rsidP="00B35E6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6039D" wp14:editId="262FDCD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24550" cy="276225"/>
                <wp:effectExtent l="0" t="0" r="19050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24AE" w14:textId="57341BA3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select all from newly created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6039D" id="_x0000_s1047" type="#_x0000_t202" style="position:absolute;margin-left:415.3pt;margin-top:0;width:466.5pt;height:21.75pt;z-index:251703296;visibility:visible;mso-wrap-style:square;mso-wrap-distance-left:9pt;mso-wrap-distance-top:0;mso-wrap-distance-right:9pt;mso-wrap-distance-bottom:0;mso-position-horizontal:right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3/KgIAAEw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" strokecolor="white [3212]">
                <v:textbox>
                  <w:txbxContent>
                    <w:p w14:paraId="44B124AE" w14:textId="57341BA3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select all from newly created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0A481" wp14:editId="5A23F32E">
            <wp:extent cx="4867275" cy="39528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4DA" w14:textId="2969A7D1" w:rsidR="00057D4F" w:rsidRDefault="00057D4F" w:rsidP="00B35E60">
      <w:pPr>
        <w:ind w:firstLine="0"/>
      </w:pPr>
    </w:p>
    <w:p w14:paraId="361A83BE" w14:textId="12D74007" w:rsidR="00B35E60" w:rsidRDefault="00057D4F" w:rsidP="00B35E6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3CB16" wp14:editId="66C00A48">
                <wp:simplePos x="0" y="0"/>
                <wp:positionH relativeFrom="margin">
                  <wp:align>right</wp:align>
                </wp:positionH>
                <wp:positionV relativeFrom="margin">
                  <wp:posOffset>3994150</wp:posOffset>
                </wp:positionV>
                <wp:extent cx="5924550" cy="276225"/>
                <wp:effectExtent l="0" t="0" r="19050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2B98" w14:textId="7BF15386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inserting into admin table without proper privileges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3CB16" id="_x0000_s1048" type="#_x0000_t202" style="position:absolute;margin-left:415.3pt;margin-top:314.5pt;width:466.5pt;height:21.7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" strokecolor="white [3212]">
                <v:textbox>
                  <w:txbxContent>
                    <w:p w14:paraId="3FB82B98" w14:textId="7BF15386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inserting into admin table without proper privileges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35E60">
        <w:rPr>
          <w:noProof/>
        </w:rPr>
        <w:drawing>
          <wp:inline distT="0" distB="0" distL="0" distR="0" wp14:anchorId="4FC163DE" wp14:editId="492108C0">
            <wp:extent cx="5343525" cy="3981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66A" w14:textId="3586E3A0" w:rsidR="00B35E60" w:rsidRDefault="00B35E60" w:rsidP="00B35E60">
      <w:pPr>
        <w:ind w:firstLine="0"/>
      </w:pPr>
    </w:p>
    <w:p w14:paraId="490C5E8B" w14:textId="6920FDF6" w:rsidR="00B35E60" w:rsidRDefault="00057D4F" w:rsidP="00B35E60">
      <w:pPr>
        <w:ind w:firstLine="0"/>
      </w:pPr>
      <w:r>
        <w:rPr>
          <w:noProof/>
        </w:rPr>
        <w:lastRenderedPageBreak/>
        <w:drawing>
          <wp:inline distT="0" distB="0" distL="0" distR="0" wp14:anchorId="4319E029" wp14:editId="52B96746">
            <wp:extent cx="4962525" cy="38195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7ED" w14:textId="3F640985" w:rsidR="00057D4F" w:rsidRPr="009D16DC" w:rsidRDefault="00057D4F" w:rsidP="00B35E6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CE13F8" wp14:editId="2BE11D70">
                <wp:simplePos x="0" y="0"/>
                <wp:positionH relativeFrom="margin">
                  <wp:posOffset>0</wp:posOffset>
                </wp:positionH>
                <wp:positionV relativeFrom="margin">
                  <wp:posOffset>4003675</wp:posOffset>
                </wp:positionV>
                <wp:extent cx="5924550" cy="276225"/>
                <wp:effectExtent l="0" t="0" r="19050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5F59C" w14:textId="5601BA0E" w:rsidR="00057D4F" w:rsidRPr="00E91869" w:rsidRDefault="00057D4F" w:rsidP="00057D4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User 2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trying to drop an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admin table without proper privileges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E13F8" id="_x0000_s1049" type="#_x0000_t202" style="position:absolute;margin-left:0;margin-top:315.25pt;width:466.5pt;height:21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+9KwIAAEw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" strokecolor="white [3212]">
                <v:textbox>
                  <w:txbxContent>
                    <w:p w14:paraId="0725F59C" w14:textId="5601BA0E" w:rsidR="00057D4F" w:rsidRPr="00E91869" w:rsidRDefault="00057D4F" w:rsidP="00057D4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User 2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trying to drop an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admin table without proper privileges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57D4F" w:rsidRPr="009D16DC">
      <w:headerReference w:type="default" r:id="rId32"/>
      <w:headerReference w:type="first" r:id="rId3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9D814" w14:textId="77777777" w:rsidR="00F73C8D" w:rsidRDefault="00F73C8D">
      <w:pPr>
        <w:spacing w:line="240" w:lineRule="auto"/>
      </w:pPr>
      <w:r>
        <w:separator/>
      </w:r>
    </w:p>
    <w:p w14:paraId="1EB329C5" w14:textId="77777777" w:rsidR="00F73C8D" w:rsidRDefault="00F73C8D"/>
  </w:endnote>
  <w:endnote w:type="continuationSeparator" w:id="0">
    <w:p w14:paraId="373E017A" w14:textId="77777777" w:rsidR="00F73C8D" w:rsidRDefault="00F73C8D">
      <w:pPr>
        <w:spacing w:line="240" w:lineRule="auto"/>
      </w:pPr>
      <w:r>
        <w:continuationSeparator/>
      </w:r>
    </w:p>
    <w:p w14:paraId="60CB6EAC" w14:textId="77777777" w:rsidR="00F73C8D" w:rsidRDefault="00F73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BEE7C" w14:textId="77777777" w:rsidR="00F73C8D" w:rsidRDefault="00F73C8D">
      <w:pPr>
        <w:spacing w:line="240" w:lineRule="auto"/>
      </w:pPr>
      <w:r>
        <w:separator/>
      </w:r>
    </w:p>
    <w:p w14:paraId="6F38DD04" w14:textId="77777777" w:rsidR="00F73C8D" w:rsidRDefault="00F73C8D"/>
  </w:footnote>
  <w:footnote w:type="continuationSeparator" w:id="0">
    <w:p w14:paraId="23F76BA9" w14:textId="77777777" w:rsidR="00F73C8D" w:rsidRDefault="00F73C8D">
      <w:pPr>
        <w:spacing w:line="240" w:lineRule="auto"/>
      </w:pPr>
      <w:r>
        <w:continuationSeparator/>
      </w:r>
    </w:p>
    <w:p w14:paraId="65EA06B0" w14:textId="77777777" w:rsidR="00F73C8D" w:rsidRDefault="00F73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2B426643" w:rsidR="00E81978" w:rsidRDefault="00F73C8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0495C">
          <w:rPr>
            <w:rStyle w:val="Strong"/>
          </w:rPr>
          <w:t xml:space="preserve">Lab </w:t>
        </w:r>
        <w:r w:rsidR="008526AA">
          <w:rPr>
            <w:rStyle w:val="Strong"/>
          </w:rPr>
          <w:t>3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54143D14" w:rsidR="00E81978" w:rsidRPr="0080495C" w:rsidRDefault="0080495C">
    <w:pPr>
      <w:pStyle w:val="Header"/>
      <w:rPr>
        <w:rStyle w:val="Strong"/>
        <w:caps w:val="0"/>
      </w:rPr>
    </w:pPr>
    <w:r>
      <w:t xml:space="preserve">LAB </w:t>
    </w:r>
    <w:r w:rsidR="008526AA">
      <w:t>3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57D4F"/>
    <w:rsid w:val="000D3F41"/>
    <w:rsid w:val="00203BB9"/>
    <w:rsid w:val="00355DCA"/>
    <w:rsid w:val="00395531"/>
    <w:rsid w:val="003D5EF4"/>
    <w:rsid w:val="00551A02"/>
    <w:rsid w:val="005534FA"/>
    <w:rsid w:val="005D3A03"/>
    <w:rsid w:val="005D6E2B"/>
    <w:rsid w:val="006E04EA"/>
    <w:rsid w:val="006F7C48"/>
    <w:rsid w:val="008002C0"/>
    <w:rsid w:val="0080495C"/>
    <w:rsid w:val="008526AA"/>
    <w:rsid w:val="008972ED"/>
    <w:rsid w:val="008C5323"/>
    <w:rsid w:val="009A6A3B"/>
    <w:rsid w:val="009D16DC"/>
    <w:rsid w:val="00B35E60"/>
    <w:rsid w:val="00B63D2B"/>
    <w:rsid w:val="00B823AA"/>
    <w:rsid w:val="00B92D5F"/>
    <w:rsid w:val="00BA45DB"/>
    <w:rsid w:val="00BF4184"/>
    <w:rsid w:val="00C0601E"/>
    <w:rsid w:val="00C31919"/>
    <w:rsid w:val="00C31D30"/>
    <w:rsid w:val="00CA589D"/>
    <w:rsid w:val="00CD6E39"/>
    <w:rsid w:val="00CF6E91"/>
    <w:rsid w:val="00D17B28"/>
    <w:rsid w:val="00D85B68"/>
    <w:rsid w:val="00E6004D"/>
    <w:rsid w:val="00E81978"/>
    <w:rsid w:val="00E91869"/>
    <w:rsid w:val="00F379B7"/>
    <w:rsid w:val="00F525FA"/>
    <w:rsid w:val="00F73C8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524709"/>
    <w:rsid w:val="00626D0F"/>
    <w:rsid w:val="00845CD9"/>
    <w:rsid w:val="008F1AB4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64</TotalTime>
  <Pages>17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Dan Beck</dc:creator>
  <cp:keywords/>
  <dc:description/>
  <cp:lastModifiedBy>Dan Beck</cp:lastModifiedBy>
  <cp:revision>8</cp:revision>
  <dcterms:created xsi:type="dcterms:W3CDTF">2020-11-18T01:44:00Z</dcterms:created>
  <dcterms:modified xsi:type="dcterms:W3CDTF">2020-11-18T02:54:00Z</dcterms:modified>
</cp:coreProperties>
</file>