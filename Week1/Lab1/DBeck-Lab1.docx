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0DBA7745" w:rsidR="0080495C" w:rsidRPr="00EE69EA" w:rsidRDefault="0080495C" w:rsidP="0080495C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b/>
              <w:bCs/>
              <w:sz w:val="28"/>
              <w:szCs w:val="28"/>
            </w:rPr>
            <w:t>Lab 1</w:t>
          </w:r>
        </w:sdtContent>
      </w:sdt>
    </w:p>
    <w:p w14:paraId="59A5DB16" w14:textId="77777777" w:rsidR="0080495C" w:rsidRDefault="0080495C" w:rsidP="0080495C">
      <w:pPr>
        <w:pStyle w:val="Title2"/>
      </w:pPr>
      <w:r>
        <w:t>Dan Beck</w:t>
      </w:r>
    </w:p>
    <w:p w14:paraId="4AD2CDDB" w14:textId="77777777" w:rsidR="0080495C" w:rsidRDefault="0080495C" w:rsidP="0080495C">
      <w:pPr>
        <w:pStyle w:val="Title2"/>
      </w:pPr>
      <w:r>
        <w:t>October 27, 2020</w:t>
      </w:r>
    </w:p>
    <w:p w14:paraId="143035DC" w14:textId="77777777" w:rsidR="0080495C" w:rsidRDefault="0080495C" w:rsidP="0080495C">
      <w:pPr>
        <w:pStyle w:val="Title2"/>
      </w:pPr>
      <w:r>
        <w:t>SDEV-350 7380</w:t>
      </w:r>
    </w:p>
    <w:p w14:paraId="188EF099" w14:textId="77777777" w:rsidR="0080495C" w:rsidRDefault="0080495C" w:rsidP="0080495C">
      <w:pPr>
        <w:pStyle w:val="Title2"/>
      </w:pPr>
      <w:r>
        <w:t xml:space="preserve">Prof. </w:t>
      </w:r>
      <w:r w:rsidRPr="003B5C58">
        <w:t xml:space="preserve">Carl </w:t>
      </w:r>
      <w:proofErr w:type="spellStart"/>
      <w:r w:rsidRPr="003B5C58">
        <w:t>Eyler</w:t>
      </w:r>
      <w:proofErr w:type="spellEnd"/>
    </w:p>
    <w:p w14:paraId="2772E019" w14:textId="53B6DFAF" w:rsidR="00E81978" w:rsidRDefault="00C31919" w:rsidP="0080495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C965A5D24F0467499987C8D4B1E3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0495C">
            <w:t>Lab 1</w:t>
          </w:r>
        </w:sdtContent>
      </w:sdt>
    </w:p>
    <w:p w14:paraId="7D0BF552" w14:textId="7DC623B2" w:rsidR="00E81978" w:rsidRDefault="0080495C" w:rsidP="0080495C">
      <w:pPr>
        <w:pStyle w:val="Heading1"/>
        <w:jc w:val="left"/>
      </w:pPr>
      <w:r>
        <w:t>A</w:t>
      </w:r>
    </w:p>
    <w:p w14:paraId="4ECF4D9D" w14:textId="78D0239B" w:rsidR="00E81978" w:rsidRDefault="008049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658EA5" wp14:editId="221A7214">
                <wp:simplePos x="0" y="0"/>
                <wp:positionH relativeFrom="margin">
                  <wp:align>right</wp:align>
                </wp:positionH>
                <wp:positionV relativeFrom="paragraph">
                  <wp:posOffset>3259455</wp:posOffset>
                </wp:positionV>
                <wp:extent cx="59245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9A9A5" w14:textId="33419721" w:rsidR="0080495C" w:rsidRPr="0080495C" w:rsidRDefault="0080495C" w:rsidP="0080495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</w:rPr>
                            </w:pPr>
                            <w:r w:rsidRPr="0080495C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Figure 1, </w:t>
                            </w:r>
                            <w:r w:rsidRPr="0080495C">
                              <w:rPr>
                                <w:i/>
                                <w:iCs/>
                                <w:color w:val="B2B2B2" w:themeColor="accent2"/>
                              </w:rPr>
                              <w:t>Beck AWS Educate</w:t>
                            </w:r>
                            <w:r w:rsidR="006F7C48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 Classroom</w:t>
                            </w:r>
                            <w:r w:rsidRPr="0080495C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 Account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8E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56.65pt;width:466.5pt;height:21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" strokecolor="white [3212]">
                <v:textbox>
                  <w:txbxContent>
                    <w:p w14:paraId="1B39A9A5" w14:textId="33419721" w:rsidR="0080495C" w:rsidRPr="0080495C" w:rsidRDefault="0080495C" w:rsidP="0080495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</w:rPr>
                      </w:pPr>
                      <w:r w:rsidRPr="0080495C">
                        <w:rPr>
                          <w:i/>
                          <w:iCs/>
                          <w:color w:val="B2B2B2" w:themeColor="accent2"/>
                        </w:rPr>
                        <w:t xml:space="preserve">Figure 1, </w:t>
                      </w:r>
                      <w:r w:rsidRPr="0080495C">
                        <w:rPr>
                          <w:i/>
                          <w:iCs/>
                          <w:color w:val="B2B2B2" w:themeColor="accent2"/>
                        </w:rPr>
                        <w:t>Beck AWS Educate</w:t>
                      </w:r>
                      <w:r w:rsidR="006F7C48">
                        <w:rPr>
                          <w:i/>
                          <w:iCs/>
                          <w:color w:val="B2B2B2" w:themeColor="accent2"/>
                        </w:rPr>
                        <w:t xml:space="preserve"> Classroom</w:t>
                      </w:r>
                      <w:r w:rsidRPr="0080495C">
                        <w:rPr>
                          <w:i/>
                          <w:iCs/>
                          <w:color w:val="B2B2B2" w:themeColor="accent2"/>
                        </w:rPr>
                        <w:t xml:space="preserve"> Account 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273C4" wp14:editId="4263A127">
            <wp:simplePos x="0" y="0"/>
            <wp:positionH relativeFrom="margin">
              <wp:align>right</wp:align>
            </wp:positionH>
            <wp:positionV relativeFrom="paragraph">
              <wp:posOffset>573405</wp:posOffset>
            </wp:positionV>
            <wp:extent cx="5943600" cy="26473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Style w:val="fontstyle01"/>
        </w:rPr>
        <w:t>Below is a screenshot after logging into</w:t>
      </w:r>
      <w:r>
        <w:rPr>
          <w:rStyle w:val="fontstyle01"/>
        </w:rPr>
        <w:t xml:space="preserve"> AWS Educate Account</w:t>
      </w:r>
      <w:r>
        <w:rPr>
          <w:rFonts w:ascii="Calibri" w:hAnsi="Calibri"/>
          <w:color w:val="000000"/>
          <w:sz w:val="22"/>
          <w:szCs w:val="22"/>
        </w:rPr>
        <w:t>. The Active section shows my student email as having full access.</w:t>
      </w:r>
    </w:p>
    <w:p w14:paraId="657928CD" w14:textId="5DFEC83E" w:rsidR="0080495C" w:rsidRDefault="0080495C" w:rsidP="0080495C">
      <w:pPr>
        <w:ind w:firstLine="0"/>
      </w:pPr>
    </w:p>
    <w:p w14:paraId="01E15F93" w14:textId="64B35F89" w:rsidR="00E81978" w:rsidRPr="00C31D30" w:rsidRDefault="0080495C" w:rsidP="0080495C">
      <w:pPr>
        <w:pStyle w:val="Heading1"/>
        <w:jc w:val="left"/>
      </w:pPr>
      <w:r>
        <w:t>B</w:t>
      </w:r>
    </w:p>
    <w:p w14:paraId="3E1C2E38" w14:textId="41191E3D" w:rsidR="00E81978" w:rsidRDefault="0080495C" w:rsidP="0080495C">
      <w:pPr>
        <w:pStyle w:val="NoSpacing"/>
      </w:pPr>
      <w:r>
        <w:t>After selecting “Account Details”, a screen shot shows the session start and end, remaining session time and term of the account access.</w:t>
      </w:r>
    </w:p>
    <w:p w14:paraId="66215A1D" w14:textId="4F94A35E" w:rsidR="0080495C" w:rsidRDefault="0080495C" w:rsidP="0080495C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4AF284" wp14:editId="359252E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467225" cy="11525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4CC06" w14:textId="2B73F9B1" w:rsidR="0080495C" w:rsidRDefault="0080495C" w:rsidP="0080495C">
      <w:pPr>
        <w:pStyle w:val="NoSpacing"/>
      </w:pPr>
    </w:p>
    <w:p w14:paraId="1B3ECA5A" w14:textId="0D995020" w:rsidR="0080495C" w:rsidRDefault="0080495C" w:rsidP="0080495C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0ACF0C" wp14:editId="4DA39C36">
                <wp:simplePos x="0" y="0"/>
                <wp:positionH relativeFrom="margin">
                  <wp:align>right</wp:align>
                </wp:positionH>
                <wp:positionV relativeFrom="paragraph">
                  <wp:posOffset>424180</wp:posOffset>
                </wp:positionV>
                <wp:extent cx="5924550" cy="2762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7F3FD" w14:textId="6F6FE55F" w:rsidR="0080495C" w:rsidRPr="00705B36" w:rsidRDefault="0080495C" w:rsidP="0080495C">
                            <w:pPr>
                              <w:ind w:firstLine="0"/>
                              <w:jc w:val="both"/>
                              <w:rPr>
                                <w:color w:val="B2B2B2" w:themeColor="accen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</w:rPr>
                              <w:t>Beck AWS Educate Account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CF0C" id="_x0000_s1027" type="#_x0000_t202" style="position:absolute;margin-left:415.3pt;margin-top:33.4pt;width:466.5pt;height:21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" strokecolor="white [3212]">
                <v:textbox>
                  <w:txbxContent>
                    <w:p w14:paraId="6077F3FD" w14:textId="6F6FE55F" w:rsidR="0080495C" w:rsidRPr="00705B36" w:rsidRDefault="0080495C" w:rsidP="0080495C">
                      <w:pPr>
                        <w:ind w:firstLine="0"/>
                        <w:jc w:val="both"/>
                        <w:rPr>
                          <w:color w:val="B2B2B2" w:themeColor="accent2"/>
                        </w:rPr>
                      </w:pPr>
                      <w:r>
                        <w:rPr>
                          <w:i/>
                          <w:iCs/>
                          <w:color w:val="B2B2B2" w:themeColor="accent2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</w:rPr>
                        <w:t>2</w:t>
                      </w:r>
                      <w:r>
                        <w:rPr>
                          <w:i/>
                          <w:iCs/>
                          <w:color w:val="B2B2B2" w:themeColor="accent2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</w:rPr>
                        <w:t>Beck AWS Educate Account 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F3C316" w14:textId="3258A406" w:rsidR="0080495C" w:rsidRDefault="0080495C" w:rsidP="0080495C">
      <w:pPr>
        <w:pStyle w:val="NoSpacing"/>
      </w:pPr>
    </w:p>
    <w:p w14:paraId="5A25ED71" w14:textId="33882C79" w:rsidR="00355DCA" w:rsidRPr="00C31D30" w:rsidRDefault="0080495C" w:rsidP="0080495C">
      <w:pPr>
        <w:pStyle w:val="Heading1"/>
        <w:jc w:val="left"/>
      </w:pPr>
      <w:r>
        <w:lastRenderedPageBreak/>
        <w:t>C</w:t>
      </w:r>
    </w:p>
    <w:p w14:paraId="7C12E363" w14:textId="3312FD92" w:rsidR="00E81978" w:rsidRDefault="0080495C" w:rsidP="0080495C">
      <w:r>
        <w:t>Figure C show the connectivity and security status of the created database. It also shows the Oracle RDS endpoint and port for the RDS instance.</w:t>
      </w:r>
    </w:p>
    <w:p w14:paraId="043B9805" w14:textId="17060CE5" w:rsidR="0080495C" w:rsidRDefault="0080495C" w:rsidP="0080495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3741A4" wp14:editId="5E295E58">
                <wp:simplePos x="0" y="0"/>
                <wp:positionH relativeFrom="margin">
                  <wp:align>right</wp:align>
                </wp:positionH>
                <wp:positionV relativeFrom="paragraph">
                  <wp:posOffset>2742565</wp:posOffset>
                </wp:positionV>
                <wp:extent cx="5924550" cy="276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E93C5" w14:textId="01773E37" w:rsidR="0080495C" w:rsidRPr="0080495C" w:rsidRDefault="0080495C" w:rsidP="0080495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</w:rPr>
                            </w:pPr>
                            <w:r w:rsidRPr="0080495C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Figure </w:t>
                            </w:r>
                            <w:r w:rsidR="006F7C48">
                              <w:rPr>
                                <w:i/>
                                <w:iCs/>
                                <w:color w:val="B2B2B2" w:themeColor="accent2"/>
                              </w:rPr>
                              <w:t>3</w:t>
                            </w:r>
                            <w:r w:rsidRPr="0080495C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, </w:t>
                            </w:r>
                            <w:r w:rsidRPr="0080495C">
                              <w:rPr>
                                <w:i/>
                                <w:iCs/>
                                <w:color w:val="B2B2B2" w:themeColor="accent2"/>
                              </w:rPr>
                              <w:t>Beck</w:t>
                            </w:r>
                            <w:r w:rsidRPr="0080495C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 AWS Educate RDS Endpoint &amp;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41A4" id="_x0000_s1028" type="#_x0000_t202" style="position:absolute;left:0;text-align:left;margin-left:415.3pt;margin-top:215.95pt;width:466.5pt;height:21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" strokecolor="white [3212]">
                <v:textbox>
                  <w:txbxContent>
                    <w:p w14:paraId="027E93C5" w14:textId="01773E37" w:rsidR="0080495C" w:rsidRPr="0080495C" w:rsidRDefault="0080495C" w:rsidP="0080495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</w:rPr>
                      </w:pPr>
                      <w:r w:rsidRPr="0080495C">
                        <w:rPr>
                          <w:i/>
                          <w:iCs/>
                          <w:color w:val="B2B2B2" w:themeColor="accent2"/>
                        </w:rPr>
                        <w:t xml:space="preserve">Figure </w:t>
                      </w:r>
                      <w:r w:rsidR="006F7C48">
                        <w:rPr>
                          <w:i/>
                          <w:iCs/>
                          <w:color w:val="B2B2B2" w:themeColor="accent2"/>
                        </w:rPr>
                        <w:t>3</w:t>
                      </w:r>
                      <w:r w:rsidRPr="0080495C">
                        <w:rPr>
                          <w:i/>
                          <w:iCs/>
                          <w:color w:val="B2B2B2" w:themeColor="accent2"/>
                        </w:rPr>
                        <w:t xml:space="preserve">, </w:t>
                      </w:r>
                      <w:r w:rsidRPr="0080495C">
                        <w:rPr>
                          <w:i/>
                          <w:iCs/>
                          <w:color w:val="B2B2B2" w:themeColor="accent2"/>
                        </w:rPr>
                        <w:t>Beck</w:t>
                      </w:r>
                      <w:r w:rsidRPr="0080495C">
                        <w:rPr>
                          <w:i/>
                          <w:iCs/>
                          <w:color w:val="B2B2B2" w:themeColor="accent2"/>
                        </w:rPr>
                        <w:t xml:space="preserve"> AWS Educate RDS Endpoint &amp; 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A97FCA" wp14:editId="52F9EF33">
            <wp:extent cx="4210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36E9" w14:textId="7F531A82" w:rsidR="00355DCA" w:rsidRPr="00C31D30" w:rsidRDefault="0080495C" w:rsidP="0080495C">
      <w:pPr>
        <w:pStyle w:val="Heading2"/>
      </w:pPr>
      <w:r>
        <w:t>D</w:t>
      </w:r>
    </w:p>
    <w:p w14:paraId="7441FCDE" w14:textId="3E19DAFB" w:rsidR="00E81978" w:rsidRDefault="006F7C48" w:rsidP="0080495C">
      <w:r>
        <w:t xml:space="preserve">Figure 4 shows the successful </w:t>
      </w:r>
      <w:r w:rsidRPr="006F7C48">
        <w:t xml:space="preserve">connection to </w:t>
      </w:r>
      <w:r>
        <w:t>my</w:t>
      </w:r>
      <w:r w:rsidRPr="006F7C48">
        <w:t xml:space="preserve"> RDS instance</w:t>
      </w:r>
      <w:r>
        <w:t xml:space="preserve">. Figure 5 shows the creation of a table called INVOICES that has the </w:t>
      </w:r>
      <w:proofErr w:type="spellStart"/>
      <w:r>
        <w:t>InvoiceID</w:t>
      </w:r>
      <w:proofErr w:type="spellEnd"/>
      <w:r>
        <w:t xml:space="preserve"> as an integer and the primary key of the table. It also accepts </w:t>
      </w:r>
      <w:proofErr w:type="spellStart"/>
      <w:r>
        <w:t>ClientFirstName</w:t>
      </w:r>
      <w:proofErr w:type="spellEnd"/>
      <w:r>
        <w:t xml:space="preserve"> and </w:t>
      </w:r>
      <w:proofErr w:type="spellStart"/>
      <w:r>
        <w:t>ClientLastName</w:t>
      </w:r>
      <w:proofErr w:type="spellEnd"/>
      <w:r>
        <w:t xml:space="preserve"> as variable characters with a limit of 50 characters each. It also accepts and </w:t>
      </w:r>
      <w:proofErr w:type="spellStart"/>
      <w:r>
        <w:t>InvoiceAmount</w:t>
      </w:r>
      <w:proofErr w:type="spellEnd"/>
      <w:r>
        <w:t xml:space="preserve"> that is a decimal that cam be 13 numbers long with 2 trailing numbers after the decimal point. The </w:t>
      </w:r>
      <w:proofErr w:type="spellStart"/>
      <w:r>
        <w:t>InvoiceAmount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left empty.</w:t>
      </w:r>
    </w:p>
    <w:p w14:paraId="76EE476C" w14:textId="166B4CAF" w:rsidR="006F7C48" w:rsidRDefault="006F7C48" w:rsidP="0080495C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CAF705" wp14:editId="2D699F61">
                <wp:simplePos x="0" y="0"/>
                <wp:positionH relativeFrom="margin">
                  <wp:align>right</wp:align>
                </wp:positionH>
                <wp:positionV relativeFrom="paragraph">
                  <wp:posOffset>3963670</wp:posOffset>
                </wp:positionV>
                <wp:extent cx="5924550" cy="276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9D707" w14:textId="6FF126BD" w:rsidR="0080495C" w:rsidRPr="00705B36" w:rsidRDefault="006F7C48" w:rsidP="0080495C">
                            <w:pPr>
                              <w:ind w:firstLine="0"/>
                              <w:jc w:val="both"/>
                              <w:rPr>
                                <w:color w:val="B2B2B2" w:themeColor="accent2"/>
                              </w:rPr>
                            </w:pPr>
                            <w:r w:rsidRPr="006F7C48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Figure 4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</w:rPr>
                              <w:t>Beck</w:t>
                            </w:r>
                            <w:r w:rsidRPr="006F7C48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 SQL*Developer RDS Connection 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F705" id="_x0000_s1029" type="#_x0000_t202" style="position:absolute;left:0;text-align:left;margin-left:415.3pt;margin-top:312.1pt;width:466.5pt;height:2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" strokecolor="white [3212]">
                <v:textbox>
                  <w:txbxContent>
                    <w:p w14:paraId="5219D707" w14:textId="6FF126BD" w:rsidR="0080495C" w:rsidRPr="00705B36" w:rsidRDefault="006F7C48" w:rsidP="0080495C">
                      <w:pPr>
                        <w:ind w:firstLine="0"/>
                        <w:jc w:val="both"/>
                        <w:rPr>
                          <w:color w:val="B2B2B2" w:themeColor="accent2"/>
                        </w:rPr>
                      </w:pPr>
                      <w:r w:rsidRPr="006F7C48">
                        <w:rPr>
                          <w:i/>
                          <w:iCs/>
                          <w:color w:val="B2B2B2" w:themeColor="accent2"/>
                        </w:rPr>
                        <w:t xml:space="preserve">Figure 4 </w:t>
                      </w:r>
                      <w:r>
                        <w:rPr>
                          <w:i/>
                          <w:iCs/>
                          <w:color w:val="B2B2B2" w:themeColor="accent2"/>
                        </w:rPr>
                        <w:t>Beck</w:t>
                      </w:r>
                      <w:r w:rsidRPr="006F7C48">
                        <w:rPr>
                          <w:i/>
                          <w:iCs/>
                          <w:color w:val="B2B2B2" w:themeColor="accent2"/>
                        </w:rPr>
                        <w:t xml:space="preserve"> SQL*Developer RDS Connection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83E04F4" wp14:editId="3C0CC0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8309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79048" w14:textId="59EFB5CC" w:rsidR="006F7C48" w:rsidRPr="0080495C" w:rsidRDefault="006F7C48" w:rsidP="0080495C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1E3CD5" wp14:editId="36DAA263">
                <wp:simplePos x="0" y="0"/>
                <wp:positionH relativeFrom="margin">
                  <wp:align>right</wp:align>
                </wp:positionH>
                <wp:positionV relativeFrom="paragraph">
                  <wp:posOffset>5200650</wp:posOffset>
                </wp:positionV>
                <wp:extent cx="5924550" cy="3143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FB40D" w14:textId="77777777" w:rsidR="006F7C48" w:rsidRPr="00705B36" w:rsidRDefault="006F7C48" w:rsidP="006F7C48">
                            <w:pPr>
                              <w:ind w:firstLine="0"/>
                              <w:jc w:val="both"/>
                              <w:rPr>
                                <w:color w:val="B2B2B2" w:themeColor="accent2"/>
                              </w:rPr>
                            </w:pPr>
                            <w:r w:rsidRPr="006F7C48">
                              <w:rPr>
                                <w:i/>
                                <w:iCs/>
                                <w:color w:val="B2B2B2" w:themeColor="accent2"/>
                              </w:rPr>
                              <w:t>Figure 5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</w:rPr>
                              <w:t>,</w:t>
                            </w:r>
                            <w:r w:rsidRPr="006F7C48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</w:rPr>
                              <w:t>Beck</w:t>
                            </w:r>
                            <w:r w:rsidRPr="006F7C48">
                              <w:rPr>
                                <w:i/>
                                <w:iCs/>
                                <w:color w:val="B2B2B2" w:themeColor="accent2"/>
                              </w:rPr>
                              <w:t xml:space="preserve"> Successfully creating a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3CD5" id="_x0000_s1030" type="#_x0000_t202" style="position:absolute;left:0;text-align:left;margin-left:415.3pt;margin-top:409.5pt;width:466.5pt;height:24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" strokecolor="white [3212]">
                <v:textbox>
                  <w:txbxContent>
                    <w:p w14:paraId="0D3FB40D" w14:textId="77777777" w:rsidR="006F7C48" w:rsidRPr="00705B36" w:rsidRDefault="006F7C48" w:rsidP="006F7C48">
                      <w:pPr>
                        <w:ind w:firstLine="0"/>
                        <w:jc w:val="both"/>
                        <w:rPr>
                          <w:color w:val="B2B2B2" w:themeColor="accent2"/>
                        </w:rPr>
                      </w:pPr>
                      <w:r w:rsidRPr="006F7C48">
                        <w:rPr>
                          <w:i/>
                          <w:iCs/>
                          <w:color w:val="B2B2B2" w:themeColor="accent2"/>
                        </w:rPr>
                        <w:t>Figure 5</w:t>
                      </w:r>
                      <w:r>
                        <w:rPr>
                          <w:i/>
                          <w:iCs/>
                          <w:color w:val="B2B2B2" w:themeColor="accent2"/>
                        </w:rPr>
                        <w:t>,</w:t>
                      </w:r>
                      <w:r w:rsidRPr="006F7C48">
                        <w:rPr>
                          <w:i/>
                          <w:iCs/>
                          <w:color w:val="B2B2B2" w:themeColor="accent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B2B2B2" w:themeColor="accent2"/>
                        </w:rPr>
                        <w:t>Beck</w:t>
                      </w:r>
                      <w:r w:rsidRPr="006F7C48">
                        <w:rPr>
                          <w:i/>
                          <w:iCs/>
                          <w:color w:val="B2B2B2" w:themeColor="accent2"/>
                        </w:rPr>
                        <w:t xml:space="preserve"> Successfully creating a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DAE221F" wp14:editId="2DC21A8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504253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7C48" w:rsidRPr="0080495C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4E683" w14:textId="77777777" w:rsidR="00C31919" w:rsidRDefault="00C31919">
      <w:pPr>
        <w:spacing w:line="240" w:lineRule="auto"/>
      </w:pPr>
      <w:r>
        <w:separator/>
      </w:r>
    </w:p>
    <w:p w14:paraId="7FCC0F6B" w14:textId="77777777" w:rsidR="00C31919" w:rsidRDefault="00C31919"/>
  </w:endnote>
  <w:endnote w:type="continuationSeparator" w:id="0">
    <w:p w14:paraId="751141A4" w14:textId="77777777" w:rsidR="00C31919" w:rsidRDefault="00C31919">
      <w:pPr>
        <w:spacing w:line="240" w:lineRule="auto"/>
      </w:pPr>
      <w:r>
        <w:continuationSeparator/>
      </w:r>
    </w:p>
    <w:p w14:paraId="32102AB6" w14:textId="77777777" w:rsidR="00C31919" w:rsidRDefault="00C31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BF03B" w14:textId="77777777" w:rsidR="00C31919" w:rsidRDefault="00C31919">
      <w:pPr>
        <w:spacing w:line="240" w:lineRule="auto"/>
      </w:pPr>
      <w:r>
        <w:separator/>
      </w:r>
    </w:p>
    <w:p w14:paraId="087BB644" w14:textId="77777777" w:rsidR="00C31919" w:rsidRDefault="00C31919"/>
  </w:footnote>
  <w:footnote w:type="continuationSeparator" w:id="0">
    <w:p w14:paraId="23C1AD99" w14:textId="77777777" w:rsidR="00C31919" w:rsidRDefault="00C31919">
      <w:pPr>
        <w:spacing w:line="240" w:lineRule="auto"/>
      </w:pPr>
      <w:r>
        <w:continuationSeparator/>
      </w:r>
    </w:p>
    <w:p w14:paraId="582D7D94" w14:textId="77777777" w:rsidR="00C31919" w:rsidRDefault="00C319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2007C4D9" w:rsidR="00E81978" w:rsidRDefault="00C3191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FEDCD52F7AF4F25B060D9F0A6AC6DF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0495C">
          <w:rPr>
            <w:rStyle w:val="Strong"/>
          </w:rPr>
          <w:t>Lab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A4E59" w14:textId="4CEA2026" w:rsidR="00E81978" w:rsidRPr="0080495C" w:rsidRDefault="0080495C">
    <w:pPr>
      <w:pStyle w:val="Header"/>
      <w:rPr>
        <w:rStyle w:val="Strong"/>
        <w:caps w:val="0"/>
      </w:rPr>
    </w:pPr>
    <w:r>
      <w:t>LAB 1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D3F41"/>
    <w:rsid w:val="00355DCA"/>
    <w:rsid w:val="00551A02"/>
    <w:rsid w:val="005534FA"/>
    <w:rsid w:val="005D3A03"/>
    <w:rsid w:val="006F7C48"/>
    <w:rsid w:val="008002C0"/>
    <w:rsid w:val="0080495C"/>
    <w:rsid w:val="008C5323"/>
    <w:rsid w:val="009A6A3B"/>
    <w:rsid w:val="00B823AA"/>
    <w:rsid w:val="00BA45DB"/>
    <w:rsid w:val="00BF4184"/>
    <w:rsid w:val="00C0601E"/>
    <w:rsid w:val="00C31919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965A5D24F0467499987C8D4B1E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20E8-C4CE-46AB-B9C4-31077053952A}"/>
      </w:docPartPr>
      <w:docPartBody>
        <w:p w:rsidR="00000000" w:rsidRDefault="00845CD9">
          <w:pPr>
            <w:pStyle w:val="7C965A5D24F0467499987C8D4B1E32E1"/>
          </w:pPr>
          <w:r>
            <w:t>[Title Here, up to 12 Words, on One to Two Lines]</w:t>
          </w:r>
        </w:p>
      </w:docPartBody>
    </w:docPart>
    <w:docPart>
      <w:docPartPr>
        <w:name w:val="5FEDCD52F7AF4F25B060D9F0A6AC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E7D-5DFE-4309-A187-03C24B0CD947}"/>
      </w:docPartPr>
      <w:docPartBody>
        <w:p w:rsidR="00000000" w:rsidRDefault="00845CD9">
          <w:pPr>
            <w:pStyle w:val="5FEDCD52F7AF4F25B060D9F0A6AC6DFC"/>
          </w:pPr>
          <w:r w:rsidRPr="005D3A03">
            <w:t>Figures title: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000000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626D0F"/>
    <w:rsid w:val="0084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4CB48E421045D48E306A738F9F1EB8">
    <w:name w:val="3D4CB48E421045D48E306A738F9F1EB8"/>
  </w:style>
  <w:style w:type="paragraph" w:customStyle="1" w:styleId="CC069E7044574533B372CEDFB0BD3225">
    <w:name w:val="CC069E7044574533B372CEDFB0BD3225"/>
  </w:style>
  <w:style w:type="paragraph" w:customStyle="1" w:styleId="44E6A575B199471F82394D79877580EA">
    <w:name w:val="44E6A575B199471F82394D79877580EA"/>
  </w:style>
  <w:style w:type="paragraph" w:customStyle="1" w:styleId="934DF13BA7D94B47A4C78AFD12A598F0">
    <w:name w:val="934DF13BA7D94B47A4C78AFD12A598F0"/>
  </w:style>
  <w:style w:type="paragraph" w:customStyle="1" w:styleId="63D1BBF6B6F24DF69A2EDE3A961E3C25">
    <w:name w:val="63D1BBF6B6F24DF69A2EDE3A961E3C25"/>
  </w:style>
  <w:style w:type="paragraph" w:customStyle="1" w:styleId="390FCB15F423469E9A634DAACBDA1B2E">
    <w:name w:val="390FCB15F423469E9A634DAACBDA1B2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915B71844604D279D8307A1431BA10E">
    <w:name w:val="F915B71844604D279D8307A1431BA10E"/>
  </w:style>
  <w:style w:type="paragraph" w:customStyle="1" w:styleId="43E30B9E6B224DA4A4175BE8A92B0FC2">
    <w:name w:val="43E30B9E6B224DA4A4175BE8A92B0FC2"/>
  </w:style>
  <w:style w:type="paragraph" w:customStyle="1" w:styleId="7C965A5D24F0467499987C8D4B1E32E1">
    <w:name w:val="7C965A5D24F0467499987C8D4B1E32E1"/>
  </w:style>
  <w:style w:type="paragraph" w:customStyle="1" w:styleId="A899C24697A04E56918D9C2E1DD93DE6">
    <w:name w:val="A899C24697A04E56918D9C2E1DD93DE6"/>
  </w:style>
  <w:style w:type="paragraph" w:customStyle="1" w:styleId="10FE67998C0A4339BB34A63539AB15AC">
    <w:name w:val="10FE67998C0A4339BB34A63539AB15AC"/>
  </w:style>
  <w:style w:type="paragraph" w:customStyle="1" w:styleId="BCD248F368844B0985A4CFA52D8D66E9">
    <w:name w:val="BCD248F368844B0985A4CFA52D8D66E9"/>
  </w:style>
  <w:style w:type="paragraph" w:customStyle="1" w:styleId="FAC09E0FBFBF43DDA220222BFDDE50F3">
    <w:name w:val="FAC09E0FBFBF43DDA220222BFDDE50F3"/>
  </w:style>
  <w:style w:type="paragraph" w:customStyle="1" w:styleId="A545BC3F16A642CEBF953CB13082E1C2">
    <w:name w:val="A545BC3F16A642CEBF953CB13082E1C2"/>
  </w:style>
  <w:style w:type="paragraph" w:customStyle="1" w:styleId="588F0BE60C1745AF98497A5F5FB2D47F">
    <w:name w:val="588F0BE60C1745AF98497A5F5FB2D47F"/>
  </w:style>
  <w:style w:type="paragraph" w:customStyle="1" w:styleId="27C7DA8649A04AD6AD180B8B8F1E0C12">
    <w:name w:val="27C7DA8649A04AD6AD180B8B8F1E0C12"/>
  </w:style>
  <w:style w:type="paragraph" w:customStyle="1" w:styleId="18F95AA0CD384E088EDFF8C4FB31476D">
    <w:name w:val="18F95AA0CD384E088EDFF8C4FB31476D"/>
  </w:style>
  <w:style w:type="paragraph" w:customStyle="1" w:styleId="66BA7AFE1A884AA28A2AD2E100FA6A3C">
    <w:name w:val="66BA7AFE1A884AA28A2AD2E100FA6A3C"/>
  </w:style>
  <w:style w:type="paragraph" w:customStyle="1" w:styleId="3DE8423B1051433C8404C507280822F5">
    <w:name w:val="3DE8423B1051433C8404C507280822F5"/>
  </w:style>
  <w:style w:type="paragraph" w:customStyle="1" w:styleId="45A5EC652770418188143002F3CA9AC1">
    <w:name w:val="45A5EC652770418188143002F3CA9AC1"/>
  </w:style>
  <w:style w:type="paragraph" w:customStyle="1" w:styleId="B52A658EB2D14E2B9E2007EE51F2FADD">
    <w:name w:val="B52A658EB2D14E2B9E2007EE51F2FADD"/>
  </w:style>
  <w:style w:type="paragraph" w:customStyle="1" w:styleId="B7C73E459DB5421DAFA71AACD9D05B0B">
    <w:name w:val="B7C73E459DB5421DAFA71AACD9D05B0B"/>
  </w:style>
  <w:style w:type="paragraph" w:customStyle="1" w:styleId="D52CB47D3E17475BB914D36CDF8C8B4F">
    <w:name w:val="D52CB47D3E17475BB914D36CDF8C8B4F"/>
  </w:style>
  <w:style w:type="paragraph" w:customStyle="1" w:styleId="57CBE702E31E4FD58CBE217330BCFF7B">
    <w:name w:val="57CBE702E31E4FD58CBE217330BCFF7B"/>
  </w:style>
  <w:style w:type="paragraph" w:customStyle="1" w:styleId="ABAB98AF5E244DE0AE338C1417C38D23">
    <w:name w:val="ABAB98AF5E244DE0AE338C1417C38D23"/>
  </w:style>
  <w:style w:type="paragraph" w:customStyle="1" w:styleId="F01C6641856F4551934BCC7C4399AC2A">
    <w:name w:val="F01C6641856F4551934BCC7C4399AC2A"/>
  </w:style>
  <w:style w:type="paragraph" w:customStyle="1" w:styleId="509DCFEE50654E998D733F9F49327095">
    <w:name w:val="509DCFEE50654E998D733F9F49327095"/>
  </w:style>
  <w:style w:type="paragraph" w:customStyle="1" w:styleId="7245F8E6841B4EC19959DF691C8D20F0">
    <w:name w:val="7245F8E6841B4EC19959DF691C8D20F0"/>
  </w:style>
  <w:style w:type="paragraph" w:customStyle="1" w:styleId="0E7C89DD7C8046ADA6B0820B5F724A31">
    <w:name w:val="0E7C89DD7C8046ADA6B0820B5F724A31"/>
  </w:style>
  <w:style w:type="paragraph" w:customStyle="1" w:styleId="5A2C50F8082442109ED54C22E85465AC">
    <w:name w:val="5A2C50F8082442109ED54C22E85465AC"/>
  </w:style>
  <w:style w:type="paragraph" w:customStyle="1" w:styleId="6BEF9FE7D8204F599A8EBA8F2029B43D">
    <w:name w:val="6BEF9FE7D8204F599A8EBA8F2029B43D"/>
  </w:style>
  <w:style w:type="paragraph" w:customStyle="1" w:styleId="922D6FB27F56493CB5F67B763508C02A">
    <w:name w:val="922D6FB27F56493CB5F67B763508C02A"/>
  </w:style>
  <w:style w:type="paragraph" w:customStyle="1" w:styleId="D4D6FD6DE85E40F98D01F4917B2A91D4">
    <w:name w:val="D4D6FD6DE85E40F98D01F4917B2A91D4"/>
  </w:style>
  <w:style w:type="paragraph" w:customStyle="1" w:styleId="BECF45B1C3F24D94AF51F034C3192AF4">
    <w:name w:val="BECF45B1C3F24D94AF51F034C3192AF4"/>
  </w:style>
  <w:style w:type="paragraph" w:customStyle="1" w:styleId="33132B4D919C4C7E8612BD59FAD7F2E9">
    <w:name w:val="33132B4D919C4C7E8612BD59FAD7F2E9"/>
  </w:style>
  <w:style w:type="paragraph" w:customStyle="1" w:styleId="7FE97E3C34B1424CA014FB77CCC2B6F8">
    <w:name w:val="7FE97E3C34B1424CA014FB77CCC2B6F8"/>
  </w:style>
  <w:style w:type="paragraph" w:customStyle="1" w:styleId="51F9EC3ABA40468FA977B6353FCD4075">
    <w:name w:val="51F9EC3ABA40468FA977B6353FCD4075"/>
  </w:style>
  <w:style w:type="paragraph" w:customStyle="1" w:styleId="3418949F61ED4716A299DC9D5EE24EFA">
    <w:name w:val="3418949F61ED4716A299DC9D5EE24EFA"/>
  </w:style>
  <w:style w:type="paragraph" w:customStyle="1" w:styleId="1AA8DD9DE9D34919897C294892AC8D3F">
    <w:name w:val="1AA8DD9DE9D34919897C294892AC8D3F"/>
  </w:style>
  <w:style w:type="paragraph" w:customStyle="1" w:styleId="19F48EB975434CDD80E5EF52A326273D">
    <w:name w:val="19F48EB975434CDD80E5EF52A326273D"/>
  </w:style>
  <w:style w:type="paragraph" w:customStyle="1" w:styleId="8F106E48FCA64F1999D8776DEB8ECB1E">
    <w:name w:val="8F106E48FCA64F1999D8776DEB8ECB1E"/>
  </w:style>
  <w:style w:type="paragraph" w:customStyle="1" w:styleId="E88D5087E95F483E89FEF27FA4A3664E">
    <w:name w:val="E88D5087E95F483E89FEF27FA4A3664E"/>
  </w:style>
  <w:style w:type="paragraph" w:customStyle="1" w:styleId="4A04E6B0807548809D51FF242BF950F4">
    <w:name w:val="4A04E6B0807548809D51FF242BF950F4"/>
  </w:style>
  <w:style w:type="paragraph" w:customStyle="1" w:styleId="4FC8C28F18AC426B80CE15CA7A5CCA1A">
    <w:name w:val="4FC8C28F18AC426B80CE15CA7A5CCA1A"/>
  </w:style>
  <w:style w:type="paragraph" w:customStyle="1" w:styleId="AE8179CCF12541D0B39AEFAE4A4C94AC">
    <w:name w:val="AE8179CCF12541D0B39AEFAE4A4C94AC"/>
  </w:style>
  <w:style w:type="paragraph" w:customStyle="1" w:styleId="3B1AA384280D437C95BC4752CC25DFE4">
    <w:name w:val="3B1AA384280D437C95BC4752CC25DFE4"/>
  </w:style>
  <w:style w:type="paragraph" w:customStyle="1" w:styleId="D039B51466C648158DD94078B8C3AD1D">
    <w:name w:val="D039B51466C648158DD94078B8C3AD1D"/>
  </w:style>
  <w:style w:type="paragraph" w:customStyle="1" w:styleId="593197F140764EC39F105DAC91A14D67">
    <w:name w:val="593197F140764EC39F105DAC91A14D67"/>
  </w:style>
  <w:style w:type="paragraph" w:customStyle="1" w:styleId="F9BB7EE3F4A14C8E990DF3839FE298A4">
    <w:name w:val="F9BB7EE3F4A14C8E990DF3839FE298A4"/>
  </w:style>
  <w:style w:type="paragraph" w:customStyle="1" w:styleId="713C2E7C8DAA4D6AB1F29DAC43D08282">
    <w:name w:val="713C2E7C8DAA4D6AB1F29DAC43D08282"/>
  </w:style>
  <w:style w:type="paragraph" w:customStyle="1" w:styleId="0BB4ACD649BF4FC3AF5F803168DEE451">
    <w:name w:val="0BB4ACD649BF4FC3AF5F803168DEE451"/>
  </w:style>
  <w:style w:type="paragraph" w:customStyle="1" w:styleId="8FE6251D8A5C4F969C52917789181A0C">
    <w:name w:val="8FE6251D8A5C4F969C52917789181A0C"/>
  </w:style>
  <w:style w:type="paragraph" w:customStyle="1" w:styleId="B1AFF72C8F0B48B68613DCBC39096068">
    <w:name w:val="B1AFF72C8F0B48B68613DCBC39096068"/>
  </w:style>
  <w:style w:type="paragraph" w:customStyle="1" w:styleId="EF34EEE25E444DE59A8911E3760251CC">
    <w:name w:val="EF34EEE25E444DE59A8911E3760251CC"/>
  </w:style>
  <w:style w:type="paragraph" w:customStyle="1" w:styleId="E674A7668E05489BBFB85D803388E90F">
    <w:name w:val="E674A7668E05489BBFB85D803388E90F"/>
  </w:style>
  <w:style w:type="paragraph" w:customStyle="1" w:styleId="7E6FFCCD04AC441684E90D51362B166D">
    <w:name w:val="7E6FFCCD04AC441684E90D51362B166D"/>
  </w:style>
  <w:style w:type="paragraph" w:customStyle="1" w:styleId="FB88DE2F4F7E4ECC9F9FBBD10FB325A5">
    <w:name w:val="FB88DE2F4F7E4ECC9F9FBBD10FB325A5"/>
  </w:style>
  <w:style w:type="paragraph" w:customStyle="1" w:styleId="985718E00F8642FD9A197EBC97FA13EE">
    <w:name w:val="985718E00F8642FD9A197EBC97FA13EE"/>
  </w:style>
  <w:style w:type="paragraph" w:customStyle="1" w:styleId="11C98F61694C43A4BD1D92597ADC07AC">
    <w:name w:val="11C98F61694C43A4BD1D92597ADC07AC"/>
  </w:style>
  <w:style w:type="paragraph" w:customStyle="1" w:styleId="D5109B5E78934057B4FA05EC7C5A63CA">
    <w:name w:val="D5109B5E78934057B4FA05EC7C5A63CA"/>
  </w:style>
  <w:style w:type="paragraph" w:customStyle="1" w:styleId="F37FA9E8A60043FBA20013766F718C59">
    <w:name w:val="F37FA9E8A60043FBA20013766F718C59"/>
  </w:style>
  <w:style w:type="paragraph" w:customStyle="1" w:styleId="5FEDCD52F7AF4F25B060D9F0A6AC6DFC">
    <w:name w:val="5FEDCD52F7AF4F25B060D9F0A6AC6DFC"/>
  </w:style>
  <w:style w:type="paragraph" w:customStyle="1" w:styleId="B23BD3CADFF84C4FAA443D5A35A21173">
    <w:name w:val="B23BD3CADFF84C4FAA443D5A35A21173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Lab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20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Dan Beck</dc:creator>
  <cp:keywords/>
  <dc:description/>
  <cp:lastModifiedBy>Dan Beck</cp:lastModifiedBy>
  <cp:revision>1</cp:revision>
  <dcterms:created xsi:type="dcterms:W3CDTF">2020-10-28T01:15:00Z</dcterms:created>
  <dcterms:modified xsi:type="dcterms:W3CDTF">2020-10-28T01:36:00Z</dcterms:modified>
</cp:coreProperties>
</file>